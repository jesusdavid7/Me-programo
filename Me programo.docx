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  <w:tblCaption w:val="Diseño de tabla"/>
      </w:tblPr>
      <w:tblGrid>
        <w:gridCol w:w="10466"/>
      </w:tblGrid>
      <w:tr w:rsidR="00EA415B" w:rsidRPr="00A62E28" w14:paraId="32E4EFD4" w14:textId="77777777">
        <w:tc>
          <w:tcPr>
            <w:tcW w:w="11016" w:type="dxa"/>
            <w:shd w:val="clear" w:color="auto" w:fill="495E00" w:themeFill="accent1" w:themeFillShade="80"/>
          </w:tcPr>
          <w:p w14:paraId="563E663C" w14:textId="643FEF15" w:rsidR="00EA415B" w:rsidRPr="00A62E28" w:rsidRDefault="007E7F6F">
            <w:pPr>
              <w:pStyle w:val="Mes"/>
            </w:pPr>
            <w:r>
              <w:rPr>
                <w:lang w:bidi="es-ES"/>
              </w:rPr>
              <w:t>Febrero</w:t>
            </w:r>
          </w:p>
        </w:tc>
      </w:tr>
      <w:tr w:rsidR="00EA415B" w:rsidRPr="00A62E28" w14:paraId="621B71FC" w14:textId="77777777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13D15E4D" w14:textId="05377825" w:rsidR="00EA415B" w:rsidRPr="00A62E28" w:rsidRDefault="00375B27">
            <w:pPr>
              <w:pStyle w:val="Ao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 MonthStart \@  yyyy   \* MERGEFORMAT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lang w:bidi="es-ES"/>
              </w:rPr>
              <w:t>2023</w:t>
            </w:r>
            <w:r w:rsidRPr="00A62E28">
              <w:rPr>
                <w:lang w:bidi="es-ES"/>
              </w:rPr>
              <w:fldChar w:fldCharType="end"/>
            </w:r>
          </w:p>
        </w:tc>
      </w:tr>
      <w:tr w:rsidR="00EA415B" w:rsidRPr="00A62E28" w14:paraId="18EAC7F5" w14:textId="77777777">
        <w:tc>
          <w:tcPr>
            <w:tcW w:w="11016" w:type="dxa"/>
            <w:tcBorders>
              <w:top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14:paraId="51F0AB5C" w14:textId="00FB81E1" w:rsidR="00EA415B" w:rsidRPr="00A62E28" w:rsidRDefault="00FC5B56">
            <w:pPr>
              <w:pStyle w:val="Subttulo"/>
            </w:pPr>
            <w:r>
              <w:t xml:space="preserve">Programación actividades </w:t>
            </w:r>
          </w:p>
        </w:tc>
      </w:tr>
    </w:tbl>
    <w:tbl>
      <w:tblPr>
        <w:tblStyle w:val="Tablanormal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Diseño de tabla"/>
      </w:tblPr>
      <w:tblGrid>
        <w:gridCol w:w="6411"/>
        <w:gridCol w:w="4055"/>
      </w:tblGrid>
      <w:tr w:rsidR="00EA415B" w:rsidRPr="00A62E28" w14:paraId="15C5E372" w14:textId="77777777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p w14:paraId="0205CC30" w14:textId="74B7769B" w:rsidR="00EA415B" w:rsidRPr="00A62E28" w:rsidRDefault="00FC5B56">
            <w:pPr>
              <w:pStyle w:val="Ttulo"/>
            </w:pPr>
            <w:r>
              <w:t>Meta</w:t>
            </w:r>
          </w:p>
          <w:p w14:paraId="4E365434" w14:textId="3E0483AE" w:rsidR="00EA415B" w:rsidRPr="0000169A" w:rsidRDefault="0000169A">
            <w:pPr>
              <w:pStyle w:val="Textoindependiente"/>
              <w:rPr>
                <w:sz w:val="20"/>
                <w:szCs w:val="20"/>
              </w:rPr>
            </w:pPr>
            <w:r w:rsidRPr="0000169A">
              <w:rPr>
                <w:sz w:val="20"/>
                <w:szCs w:val="20"/>
              </w:rPr>
              <w:t>Dado el horario que logre construir para llevar a cabo mis actividades académicas en la universidad, en aras de aprovechar mejor el tiempo y hacer una distribución correcta del mismo, debo enfocarme en dar buen uso a los huecos que tengo entre clases para realizar otro tipo de actividades de tal manera que con el pasar del tiempo no se agrupen todas.</w:t>
            </w:r>
          </w:p>
          <w:p w14:paraId="3376FA2C" w14:textId="31262649" w:rsidR="0000169A" w:rsidRPr="00A62E28" w:rsidRDefault="0000169A">
            <w:pPr>
              <w:pStyle w:val="Textoindependiente"/>
            </w:pPr>
            <w:r w:rsidRPr="0000169A">
              <w:rPr>
                <w:sz w:val="20"/>
                <w:szCs w:val="20"/>
              </w:rPr>
              <w:t xml:space="preserve">Actividades: </w:t>
            </w:r>
            <w:r w:rsidRPr="004F50AA">
              <w:rPr>
                <w:b/>
                <w:bCs/>
                <w:color w:val="FF0000"/>
                <w:sz w:val="20"/>
                <w:szCs w:val="20"/>
              </w:rPr>
              <w:t>clases</w:t>
            </w:r>
            <w:r w:rsidRPr="004F50AA">
              <w:rPr>
                <w:b/>
                <w:bCs/>
                <w:sz w:val="20"/>
                <w:szCs w:val="20"/>
              </w:rPr>
              <w:t xml:space="preserve">, </w:t>
            </w:r>
            <w:r w:rsidRPr="004F50AA">
              <w:rPr>
                <w:b/>
                <w:bCs/>
                <w:color w:val="00B050"/>
                <w:sz w:val="20"/>
                <w:szCs w:val="20"/>
              </w:rPr>
              <w:t>entrenar</w:t>
            </w:r>
            <w:r w:rsidR="004F50AA">
              <w:rPr>
                <w:b/>
                <w:bCs/>
                <w:color w:val="00B050"/>
                <w:sz w:val="20"/>
                <w:szCs w:val="20"/>
              </w:rPr>
              <w:t xml:space="preserve"> </w:t>
            </w:r>
            <w:r w:rsidR="004F50AA" w:rsidRPr="004F50AA">
              <w:rPr>
                <w:b/>
                <w:bCs/>
                <w:color w:val="00B050"/>
                <w:sz w:val="20"/>
                <w:szCs w:val="20"/>
              </w:rPr>
              <w:t>(45 minutos Max)</w:t>
            </w:r>
            <w:r w:rsidRPr="004F50AA">
              <w:rPr>
                <w:b/>
                <w:bCs/>
                <w:sz w:val="20"/>
                <w:szCs w:val="20"/>
              </w:rPr>
              <w:t>,</w:t>
            </w:r>
            <w:r w:rsidRPr="004F50AA">
              <w:rPr>
                <w:b/>
                <w:bCs/>
                <w:color w:val="7030A0"/>
                <w:sz w:val="20"/>
                <w:szCs w:val="20"/>
              </w:rPr>
              <w:t xml:space="preserve"> trabajo personal</w:t>
            </w:r>
            <w:r w:rsidRPr="004F50AA">
              <w:rPr>
                <w:b/>
                <w:bCs/>
                <w:sz w:val="20"/>
                <w:szCs w:val="20"/>
              </w:rPr>
              <w:t>,</w:t>
            </w:r>
            <w:r w:rsidRPr="0000169A">
              <w:rPr>
                <w:sz w:val="20"/>
                <w:szCs w:val="20"/>
              </w:rPr>
              <w:t xml:space="preserve"> </w:t>
            </w:r>
            <w:r w:rsidRPr="004F50AA">
              <w:rPr>
                <w:b/>
                <w:bCs/>
                <w:sz w:val="20"/>
                <w:szCs w:val="20"/>
              </w:rPr>
              <w:t xml:space="preserve">aseo general, </w:t>
            </w:r>
            <w:r w:rsidRPr="004F50AA">
              <w:rPr>
                <w:b/>
                <w:bCs/>
                <w:color w:val="0BBEFF" w:themeColor="accent3" w:themeShade="BF"/>
                <w:sz w:val="20"/>
                <w:szCs w:val="20"/>
              </w:rPr>
              <w:t>cocina</w:t>
            </w:r>
            <w:r w:rsidR="004F50AA">
              <w:rPr>
                <w:b/>
                <w:bCs/>
                <w:color w:val="0BBEFF" w:themeColor="accent3" w:themeShade="BF"/>
                <w:sz w:val="20"/>
                <w:szCs w:val="20"/>
              </w:rPr>
              <w:t>.</w:t>
            </w:r>
          </w:p>
        </w:tc>
        <w:tc>
          <w:tcPr>
            <w:tcW w:w="4186" w:type="dxa"/>
          </w:tcPr>
          <w:p w14:paraId="76682E51" w14:textId="77777777" w:rsidR="00EA415B" w:rsidRPr="00A62E28" w:rsidRDefault="00375B27">
            <w:pPr>
              <w:jc w:val="center"/>
            </w:pPr>
            <w:r w:rsidRPr="00A62E28">
              <w:rPr>
                <w:noProof/>
                <w:lang w:bidi="es-ES"/>
              </w:rPr>
              <w:drawing>
                <wp:inline distT="0" distB="0" distL="0" distR="0" wp14:anchorId="4BDD44F5" wp14:editId="54A704B4">
                  <wp:extent cx="2135697" cy="1480921"/>
                  <wp:effectExtent l="152400" t="190500" r="245745" b="233680"/>
                  <wp:docPr id="1" name="Marcador de posi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cador de posición"/>
                          <pic:cNvPicPr/>
                        </pic:nvPicPr>
                        <pic:blipFill rotWithShape="1">
                          <a:blip r:embed="rId10"/>
                          <a:srcRect l="2991" r="2991"/>
                          <a:stretch/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decalendario"/>
        <w:tblW w:w="5000" w:type="pct"/>
        <w:tblLook w:val="0420" w:firstRow="1" w:lastRow="0" w:firstColumn="0" w:lastColumn="0" w:noHBand="0" w:noVBand="1"/>
        <w:tblCaption w:val="Diseño de tabla"/>
      </w:tblPr>
      <w:tblGrid>
        <w:gridCol w:w="1482"/>
        <w:gridCol w:w="1485"/>
        <w:gridCol w:w="1502"/>
        <w:gridCol w:w="1500"/>
        <w:gridCol w:w="1494"/>
        <w:gridCol w:w="1486"/>
        <w:gridCol w:w="1501"/>
      </w:tblGrid>
      <w:tr w:rsidR="001C515F" w:rsidRPr="00A62E28" w14:paraId="4B5B4369" w14:textId="77777777" w:rsidTr="004F5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2085032416"/>
            <w:placeholder>
              <w:docPart w:val="FFFC8EACF87A48848D82D54FC4C2F625"/>
            </w:placeholder>
            <w:temporary/>
            <w:showingPlcHdr/>
            <w15:appearance w15:val="hidden"/>
          </w:sdtPr>
          <w:sdtContent>
            <w:tc>
              <w:tcPr>
                <w:tcW w:w="1482" w:type="dxa"/>
                <w:tcBorders>
                  <w:top w:val="single" w:sz="6" w:space="0" w:color="BFBFBF" w:themeColor="background1" w:themeShade="BF"/>
                </w:tcBorders>
              </w:tcPr>
              <w:p w14:paraId="63B3565E" w14:textId="77777777" w:rsidR="00EA415B" w:rsidRPr="00A62E28" w:rsidRDefault="0095784C">
                <w:pPr>
                  <w:pStyle w:val="Das"/>
                </w:pPr>
                <w:r w:rsidRPr="00A62E28">
                  <w:rPr>
                    <w:lang w:bidi="es-ES"/>
                  </w:rPr>
                  <w:t>Lunes</w:t>
                </w:r>
              </w:p>
            </w:tc>
          </w:sdtContent>
        </w:sdt>
        <w:tc>
          <w:tcPr>
            <w:tcW w:w="1485" w:type="dxa"/>
            <w:tcBorders>
              <w:top w:val="single" w:sz="6" w:space="0" w:color="BFBFBF" w:themeColor="background1" w:themeShade="BF"/>
            </w:tcBorders>
          </w:tcPr>
          <w:p w14:paraId="720538B3" w14:textId="77777777" w:rsidR="00EA415B" w:rsidRPr="00A62E28" w:rsidRDefault="00000000">
            <w:pPr>
              <w:pStyle w:val="Das"/>
            </w:pPr>
            <w:sdt>
              <w:sdtPr>
                <w:id w:val="2141225648"/>
                <w:placeholder>
                  <w:docPart w:val="DDDDB8511E3646D1B5D1C5315DD5BAEC"/>
                </w:placeholder>
                <w:temporary/>
                <w:showingPlcHdr/>
                <w15:appearance w15:val="hidden"/>
              </w:sdtPr>
              <w:sdtContent>
                <w:r w:rsidR="0095784C" w:rsidRPr="00A62E28">
                  <w:rPr>
                    <w:lang w:bidi="es-ES"/>
                  </w:rPr>
                  <w:t>Martes</w:t>
                </w:r>
              </w:sdtContent>
            </w:sdt>
          </w:p>
        </w:tc>
        <w:tc>
          <w:tcPr>
            <w:tcW w:w="1502" w:type="dxa"/>
            <w:tcBorders>
              <w:top w:val="single" w:sz="6" w:space="0" w:color="BFBFBF" w:themeColor="background1" w:themeShade="BF"/>
            </w:tcBorders>
          </w:tcPr>
          <w:p w14:paraId="4D5D2217" w14:textId="77777777" w:rsidR="00EA415B" w:rsidRPr="00A62E28" w:rsidRDefault="00000000">
            <w:pPr>
              <w:pStyle w:val="Das"/>
            </w:pPr>
            <w:sdt>
              <w:sdtPr>
                <w:id w:val="-225834277"/>
                <w:placeholder>
                  <w:docPart w:val="1AF5F7FF660640289DB20443E5EB66F5"/>
                </w:placeholder>
                <w:temporary/>
                <w:showingPlcHdr/>
                <w15:appearance w15:val="hidden"/>
              </w:sdtPr>
              <w:sdtContent>
                <w:r w:rsidR="0095784C" w:rsidRPr="00A62E28">
                  <w:rPr>
                    <w:lang w:bidi="es-ES"/>
                  </w:rPr>
                  <w:t>Miércoles</w:t>
                </w:r>
              </w:sdtContent>
            </w:sdt>
          </w:p>
        </w:tc>
        <w:tc>
          <w:tcPr>
            <w:tcW w:w="1500" w:type="dxa"/>
            <w:tcBorders>
              <w:top w:val="single" w:sz="6" w:space="0" w:color="BFBFBF" w:themeColor="background1" w:themeShade="BF"/>
            </w:tcBorders>
          </w:tcPr>
          <w:p w14:paraId="08F197F6" w14:textId="77777777" w:rsidR="00EA415B" w:rsidRPr="00A62E28" w:rsidRDefault="00000000">
            <w:pPr>
              <w:pStyle w:val="Das"/>
            </w:pPr>
            <w:sdt>
              <w:sdtPr>
                <w:id w:val="-1121838800"/>
                <w:placeholder>
                  <w:docPart w:val="AD151C62E193472CBE48BE693A000D45"/>
                </w:placeholder>
                <w:temporary/>
                <w:showingPlcHdr/>
                <w15:appearance w15:val="hidden"/>
              </w:sdtPr>
              <w:sdtContent>
                <w:r w:rsidR="0095784C" w:rsidRPr="00A62E28">
                  <w:rPr>
                    <w:lang w:bidi="es-ES"/>
                  </w:rPr>
                  <w:t>Jueves</w:t>
                </w:r>
              </w:sdtContent>
            </w:sdt>
          </w:p>
        </w:tc>
        <w:tc>
          <w:tcPr>
            <w:tcW w:w="1494" w:type="dxa"/>
            <w:tcBorders>
              <w:top w:val="single" w:sz="6" w:space="0" w:color="BFBFBF" w:themeColor="background1" w:themeShade="BF"/>
            </w:tcBorders>
          </w:tcPr>
          <w:p w14:paraId="375F7669" w14:textId="77777777" w:rsidR="00EA415B" w:rsidRPr="00A62E28" w:rsidRDefault="00000000">
            <w:pPr>
              <w:pStyle w:val="Das"/>
            </w:pPr>
            <w:sdt>
              <w:sdtPr>
                <w:id w:val="-1805692476"/>
                <w:placeholder>
                  <w:docPart w:val="080E133D562E440F9154F9DEA3789969"/>
                </w:placeholder>
                <w:temporary/>
                <w:showingPlcHdr/>
                <w15:appearance w15:val="hidden"/>
              </w:sdtPr>
              <w:sdtContent>
                <w:r w:rsidR="0095784C" w:rsidRPr="00A62E28">
                  <w:rPr>
                    <w:lang w:bidi="es-ES"/>
                  </w:rPr>
                  <w:t>Viernes</w:t>
                </w:r>
              </w:sdtContent>
            </w:sdt>
          </w:p>
        </w:tc>
        <w:tc>
          <w:tcPr>
            <w:tcW w:w="1486" w:type="dxa"/>
            <w:tcBorders>
              <w:top w:val="single" w:sz="6" w:space="0" w:color="BFBFBF" w:themeColor="background1" w:themeShade="BF"/>
            </w:tcBorders>
          </w:tcPr>
          <w:p w14:paraId="644E5CE7" w14:textId="77777777" w:rsidR="00EA415B" w:rsidRPr="00A62E28" w:rsidRDefault="00000000">
            <w:pPr>
              <w:pStyle w:val="Das"/>
            </w:pPr>
            <w:sdt>
              <w:sdtPr>
                <w:id w:val="815225377"/>
                <w:placeholder>
                  <w:docPart w:val="ECAA25A43B134E3F87C2F6C31C134E32"/>
                </w:placeholder>
                <w:temporary/>
                <w:showingPlcHdr/>
                <w15:appearance w15:val="hidden"/>
              </w:sdtPr>
              <w:sdtContent>
                <w:r w:rsidR="0095784C" w:rsidRPr="00A62E28">
                  <w:rPr>
                    <w:lang w:bidi="es-ES"/>
                  </w:rPr>
                  <w:t>Sábado</w:t>
                </w:r>
              </w:sdtContent>
            </w:sdt>
          </w:p>
        </w:tc>
        <w:tc>
          <w:tcPr>
            <w:tcW w:w="1501" w:type="dxa"/>
            <w:tcBorders>
              <w:top w:val="single" w:sz="6" w:space="0" w:color="BFBFBF" w:themeColor="background1" w:themeShade="BF"/>
            </w:tcBorders>
          </w:tcPr>
          <w:p w14:paraId="2D4F040D" w14:textId="77777777" w:rsidR="00EA415B" w:rsidRPr="00A62E28" w:rsidRDefault="00000000">
            <w:pPr>
              <w:pStyle w:val="Das"/>
            </w:pPr>
            <w:sdt>
              <w:sdtPr>
                <w:id w:val="36251574"/>
                <w:placeholder>
                  <w:docPart w:val="2E37E61D927D4832B18066F3F970028E"/>
                </w:placeholder>
                <w:temporary/>
                <w:showingPlcHdr/>
                <w15:appearance w15:val="hidden"/>
              </w:sdtPr>
              <w:sdtContent>
                <w:r w:rsidR="0095784C" w:rsidRPr="00A62E28">
                  <w:rPr>
                    <w:lang w:bidi="es-ES"/>
                  </w:rPr>
                  <w:t>Domingo</w:t>
                </w:r>
              </w:sdtContent>
            </w:sdt>
          </w:p>
        </w:tc>
      </w:tr>
      <w:tr w:rsidR="004F50AA" w:rsidRPr="00A62E28" w14:paraId="50C1FB4E" w14:textId="77777777" w:rsidTr="004F50AA">
        <w:tc>
          <w:tcPr>
            <w:tcW w:w="1482" w:type="dxa"/>
            <w:tcBorders>
              <w:bottom w:val="nil"/>
            </w:tcBorders>
            <w:shd w:val="clear" w:color="auto" w:fill="FFBFBF" w:themeFill="accent5" w:themeFillTint="33"/>
          </w:tcPr>
          <w:p w14:paraId="0735E113" w14:textId="24F7C5B2" w:rsidR="00EA415B" w:rsidRPr="00A62E28" w:rsidRDefault="00375B27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MonthStart \@ dddd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lang w:bidi="es-ES"/>
              </w:rPr>
              <w:instrText>miércoles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"</w:instrText>
            </w:r>
            <w:r w:rsidR="00531631" w:rsidRPr="00531631">
              <w:rPr>
                <w:lang w:bidi="es-ES"/>
              </w:rPr>
              <w:instrText>lunes</w:instrText>
            </w:r>
            <w:r w:rsidRPr="00A62E28">
              <w:rPr>
                <w:lang w:bidi="es-ES"/>
              </w:rPr>
              <w:instrText>" 1 ""</w:instrTex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5" w:type="dxa"/>
            <w:tcBorders>
              <w:bottom w:val="nil"/>
            </w:tcBorders>
            <w:shd w:val="clear" w:color="auto" w:fill="F7E8CF" w:themeFill="accent2" w:themeFillTint="33"/>
          </w:tcPr>
          <w:p w14:paraId="390845C8" w14:textId="12278659" w:rsidR="00EA415B" w:rsidRPr="00A62E28" w:rsidRDefault="00375B27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MonthStart \@ dddd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lang w:bidi="es-ES"/>
              </w:rPr>
              <w:instrText>miércoles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"</w:instrText>
            </w:r>
            <w:r w:rsidR="00531631" w:rsidRPr="00531631">
              <w:instrText>martes</w:instrText>
            </w:r>
            <w:r w:rsidRPr="00A62E28">
              <w:rPr>
                <w:lang w:bidi="es-ES"/>
              </w:rPr>
              <w:instrText xml:space="preserve">" 1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=A2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instrText>0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&lt;&gt; 0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=A2+1 </w:instrText>
            </w:r>
            <w:r w:rsidRPr="00A62E28">
              <w:rPr>
                <w:lang w:bidi="es-ES"/>
              </w:rPr>
              <w:fldChar w:fldCharType="separate"/>
            </w:r>
            <w:r w:rsidR="00A62E28" w:rsidRPr="00A62E28">
              <w:rPr>
                <w:noProof/>
                <w:lang w:bidi="es-ES"/>
              </w:rPr>
              <w:instrText>2022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2" w:type="dxa"/>
            <w:tcBorders>
              <w:bottom w:val="nil"/>
            </w:tcBorders>
            <w:shd w:val="clear" w:color="auto" w:fill="E0F6FF" w:themeFill="accent3" w:themeFillTint="33"/>
          </w:tcPr>
          <w:p w14:paraId="0D69E61F" w14:textId="7C72A1AD" w:rsidR="00EA415B" w:rsidRPr="00A62E28" w:rsidRDefault="00375B27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MonthStart \@ dddd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lang w:bidi="es-ES"/>
              </w:rPr>
              <w:instrText>miércoles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"</w:instrText>
            </w:r>
            <w:r w:rsidR="00531631" w:rsidRPr="00531631">
              <w:instrText>miércoles</w:instrText>
            </w:r>
            <w:r w:rsidRPr="00A62E28">
              <w:rPr>
                <w:lang w:bidi="es-ES"/>
              </w:rPr>
              <w:instrText xml:space="preserve">" 1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=B2 </w:instrText>
            </w:r>
            <w:r w:rsidRPr="00A62E28">
              <w:rPr>
                <w:lang w:bidi="es-ES"/>
              </w:rPr>
              <w:fldChar w:fldCharType="separate"/>
            </w:r>
            <w:r w:rsidR="00531631">
              <w:rPr>
                <w:noProof/>
                <w:lang w:bidi="es-ES"/>
              </w:rPr>
              <w:instrText>0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&lt;&gt; 0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=B2+1 </w:instrText>
            </w:r>
            <w:r w:rsidRPr="00A62E28">
              <w:rPr>
                <w:lang w:bidi="es-ES"/>
              </w:rPr>
              <w:fldChar w:fldCharType="separate"/>
            </w:r>
            <w:r w:rsidR="00A62E28" w:rsidRPr="00A62E28">
              <w:rPr>
                <w:b/>
                <w:noProof/>
                <w:lang w:bidi="es-ES"/>
              </w:rPr>
              <w:instrText>!B2 No está en la tabla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end"/>
            </w:r>
            <w:r w:rsidR="007E7F6F">
              <w:rPr>
                <w:lang w:bidi="es-ES"/>
              </w:rPr>
              <w:fldChar w:fldCharType="separate"/>
            </w:r>
            <w:r w:rsidR="007E7F6F" w:rsidRPr="00A62E28">
              <w:rPr>
                <w:noProof/>
                <w:lang w:bidi="es-ES"/>
              </w:rPr>
              <w:t>1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0" w:type="dxa"/>
            <w:tcBorders>
              <w:bottom w:val="nil"/>
            </w:tcBorders>
            <w:shd w:val="clear" w:color="auto" w:fill="F7E8CF" w:themeFill="accent2" w:themeFillTint="33"/>
          </w:tcPr>
          <w:p w14:paraId="32ADEC49" w14:textId="0708682F" w:rsidR="00EA415B" w:rsidRPr="00A62E28" w:rsidRDefault="00375B27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MonthStart \@ dddd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lang w:bidi="es-ES"/>
              </w:rPr>
              <w:instrText>miércoles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"</w:instrText>
            </w:r>
            <w:r w:rsidR="00531631" w:rsidRPr="00531631">
              <w:instrText>jueves</w:instrText>
            </w:r>
            <w:r w:rsidRPr="00A62E28">
              <w:rPr>
                <w:lang w:bidi="es-ES"/>
              </w:rPr>
              <w:instrText xml:space="preserve">" 1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=C2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instrText>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&lt;&gt; 0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=C2+1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instrText>2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="007E7F6F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instrText>2</w:instrText>
            </w:r>
            <w:r w:rsidRPr="00A62E28">
              <w:rPr>
                <w:lang w:bidi="es-ES"/>
              </w:rPr>
              <w:fldChar w:fldCharType="end"/>
            </w:r>
            <w:r w:rsidR="007E7F6F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t>2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94" w:type="dxa"/>
            <w:tcBorders>
              <w:bottom w:val="nil"/>
            </w:tcBorders>
            <w:shd w:val="clear" w:color="auto" w:fill="E0F6FF" w:themeFill="accent3" w:themeFillTint="33"/>
          </w:tcPr>
          <w:p w14:paraId="554E68C3" w14:textId="3D93D8EA" w:rsidR="00EA415B" w:rsidRPr="00A62E28" w:rsidRDefault="00375B27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MonthStart \@ dddd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lang w:bidi="es-ES"/>
              </w:rPr>
              <w:instrText>miércoles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>= "</w:instrText>
            </w:r>
            <w:r w:rsidR="00531631" w:rsidRPr="00531631">
              <w:instrText>viernes</w:instrText>
            </w:r>
            <w:r w:rsidRPr="00A62E28">
              <w:rPr>
                <w:lang w:bidi="es-ES"/>
              </w:rPr>
              <w:instrText xml:space="preserve">" 1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=D2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instrText>2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&lt;&gt; 0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=D2+1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instrText>3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instrText>3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t>3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6" w:type="dxa"/>
            <w:tcBorders>
              <w:bottom w:val="nil"/>
            </w:tcBorders>
            <w:shd w:val="clear" w:color="auto" w:fill="FFBFBF" w:themeFill="accent5" w:themeFillTint="33"/>
          </w:tcPr>
          <w:p w14:paraId="3C15DC2E" w14:textId="5D8ABF56" w:rsidR="00EA415B" w:rsidRPr="00A62E28" w:rsidRDefault="00375B27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MonthStart \@ dddd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lang w:bidi="es-ES"/>
              </w:rPr>
              <w:instrText>miércoles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"</w:instrText>
            </w:r>
            <w:r w:rsidR="00531631" w:rsidRPr="00531631">
              <w:instrText>sábado</w:instrText>
            </w:r>
            <w:r w:rsidRPr="00A62E28">
              <w:rPr>
                <w:lang w:bidi="es-ES"/>
              </w:rPr>
              <w:instrText xml:space="preserve">" 1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=E2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instrText>3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&lt;&gt; 0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=E2+1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instrText>4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instrText>4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t>4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1" w:type="dxa"/>
            <w:tcBorders>
              <w:bottom w:val="nil"/>
            </w:tcBorders>
            <w:shd w:val="clear" w:color="auto" w:fill="FFBFBF" w:themeFill="accent5" w:themeFillTint="33"/>
          </w:tcPr>
          <w:p w14:paraId="2DAC944C" w14:textId="4FA1F3AF" w:rsidR="00EA415B" w:rsidRPr="00A62E28" w:rsidRDefault="00375B27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MonthStart \@ dddd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lang w:bidi="es-ES"/>
              </w:rPr>
              <w:instrText>miércoles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"</w:instrText>
            </w:r>
            <w:r w:rsidR="00531631" w:rsidRPr="00531631">
              <w:instrText>domingo</w:instrText>
            </w:r>
            <w:r w:rsidRPr="00A62E28">
              <w:rPr>
                <w:lang w:bidi="es-ES"/>
              </w:rPr>
              <w:instrText xml:space="preserve">" 1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=F2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instrText>4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&lt;&gt; 0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=F2+1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instrText>5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instrText>5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separate"/>
            </w:r>
            <w:r w:rsidR="007E7F6F">
              <w:rPr>
                <w:noProof/>
                <w:lang w:bidi="es-ES"/>
              </w:rPr>
              <w:t>5</w:t>
            </w:r>
            <w:r w:rsidRPr="00A62E28">
              <w:rPr>
                <w:lang w:bidi="es-ES"/>
              </w:rPr>
              <w:fldChar w:fldCharType="end"/>
            </w:r>
          </w:p>
        </w:tc>
      </w:tr>
      <w:tr w:rsidR="009850A8" w:rsidRPr="00A62E28" w14:paraId="5532C57F" w14:textId="77777777" w:rsidTr="00D5455C">
        <w:trPr>
          <w:trHeight w:hRule="exact" w:val="3748"/>
        </w:trPr>
        <w:tc>
          <w:tcPr>
            <w:tcW w:w="148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28C0F4BC" w14:textId="0095E308" w:rsidR="009850A8" w:rsidRPr="009619E6" w:rsidRDefault="009850A8" w:rsidP="009850A8">
            <w:pPr>
              <w:rPr>
                <w:b/>
                <w:bCs/>
                <w:color w:val="FF4040" w:themeColor="accent5" w:themeTint="99"/>
              </w:rPr>
            </w:pPr>
            <w:r>
              <w:rPr>
                <w:b/>
                <w:bCs/>
              </w:rPr>
              <w:t>0</w:t>
            </w:r>
            <w:r w:rsidRPr="001C515F">
              <w:rPr>
                <w:b/>
                <w:bCs/>
              </w:rPr>
              <w:t>8</w:t>
            </w:r>
            <w:r>
              <w:rPr>
                <w:b/>
                <w:bCs/>
              </w:rPr>
              <w:t>:00</w:t>
            </w:r>
            <w:r w:rsidRPr="001C515F">
              <w:rPr>
                <w:b/>
                <w:bCs/>
              </w:rPr>
              <w:t>-10</w:t>
            </w:r>
            <w:r>
              <w:rPr>
                <w:b/>
                <w:bCs/>
              </w:rPr>
              <w:t>:00</w:t>
            </w:r>
            <w:r>
              <w:rPr>
                <w:b/>
                <w:bCs/>
              </w:rPr>
              <w:t xml:space="preserve"> /</w:t>
            </w:r>
            <w:r w:rsidR="009619E6">
              <w:rPr>
                <w:b/>
                <w:bCs/>
              </w:rPr>
              <w:t xml:space="preserve"> </w:t>
            </w:r>
            <w:r w:rsidR="009619E6" w:rsidRPr="009619E6">
              <w:rPr>
                <w:b/>
                <w:bCs/>
                <w:color w:val="FF4040" w:themeColor="accent5" w:themeTint="99"/>
              </w:rPr>
              <w:t>estudiar clase 3</w:t>
            </w:r>
          </w:p>
          <w:p w14:paraId="0D79A665" w14:textId="3E2B50AF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10:00-12:00</w:t>
            </w:r>
            <w:r w:rsidR="009619E6">
              <w:rPr>
                <w:b/>
                <w:bCs/>
              </w:rPr>
              <w:t xml:space="preserve"> </w:t>
            </w:r>
            <w:r w:rsidR="009619E6" w:rsidRPr="009619E6">
              <w:rPr>
                <w:b/>
                <w:bCs/>
                <w:color w:val="FF4040" w:themeColor="accent5" w:themeTint="99"/>
              </w:rPr>
              <w:t>estudiar clase 5</w:t>
            </w:r>
          </w:p>
          <w:p w14:paraId="0EF118DB" w14:textId="0C8F2A1F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12:00-14:00</w:t>
            </w:r>
            <w:r w:rsidR="00844607">
              <w:rPr>
                <w:b/>
                <w:bCs/>
              </w:rPr>
              <w:t>/ almorzar</w:t>
            </w:r>
          </w:p>
          <w:p w14:paraId="52534AD2" w14:textId="3FD19ABE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14:00-16:00</w:t>
            </w:r>
            <w:r>
              <w:rPr>
                <w:b/>
                <w:bCs/>
              </w:rPr>
              <w:t xml:space="preserve"> / </w:t>
            </w:r>
            <w:r w:rsidR="00844607" w:rsidRPr="00844607">
              <w:rPr>
                <w:b/>
                <w:bCs/>
                <w:color w:val="B364BA" w:themeColor="text2" w:themeTint="80"/>
              </w:rPr>
              <w:t>trabajo personal</w:t>
            </w:r>
          </w:p>
          <w:p w14:paraId="606A3C25" w14:textId="5EA8BC1E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16:00-18:00</w:t>
            </w:r>
            <w:r>
              <w:rPr>
                <w:b/>
                <w:bCs/>
              </w:rPr>
              <w:t xml:space="preserve">/ </w:t>
            </w:r>
            <w:r w:rsidRPr="004F50AA">
              <w:rPr>
                <w:b/>
                <w:bCs/>
                <w:color w:val="00B050"/>
              </w:rPr>
              <w:t>entrenar</w:t>
            </w:r>
          </w:p>
          <w:p w14:paraId="3CD2B50E" w14:textId="0DCDC578" w:rsidR="009850A8" w:rsidRPr="00A62E28" w:rsidRDefault="009850A8" w:rsidP="009850A8">
            <w:r>
              <w:rPr>
                <w:b/>
                <w:bCs/>
              </w:rPr>
              <w:t>18:00-20:00</w:t>
            </w:r>
            <w:r w:rsidR="00844607">
              <w:rPr>
                <w:b/>
                <w:bCs/>
              </w:rPr>
              <w:t xml:space="preserve">/ </w:t>
            </w:r>
            <w:r w:rsidR="00844607" w:rsidRPr="00844607">
              <w:rPr>
                <w:b/>
                <w:bCs/>
                <w:color w:val="B364BA" w:themeColor="text2" w:themeTint="80"/>
              </w:rPr>
              <w:t>trabajo personal</w:t>
            </w:r>
          </w:p>
        </w:tc>
        <w:tc>
          <w:tcPr>
            <w:tcW w:w="148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78D83968" w14:textId="34DC57F8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1C515F">
              <w:rPr>
                <w:b/>
                <w:bCs/>
              </w:rPr>
              <w:t>8</w:t>
            </w:r>
            <w:r>
              <w:rPr>
                <w:b/>
                <w:bCs/>
              </w:rPr>
              <w:t>:00</w:t>
            </w:r>
            <w:r w:rsidRPr="001C515F">
              <w:rPr>
                <w:b/>
                <w:bCs/>
              </w:rPr>
              <w:t>-10</w:t>
            </w:r>
            <w:r>
              <w:rPr>
                <w:b/>
                <w:bCs/>
              </w:rPr>
              <w:t>:00 /</w:t>
            </w:r>
            <w:r w:rsidRPr="001C515F">
              <w:rPr>
                <w:b/>
                <w:bCs/>
                <w:color w:val="FF0000"/>
              </w:rPr>
              <w:t>clase 1</w:t>
            </w:r>
          </w:p>
          <w:p w14:paraId="2B85DF61" w14:textId="6FC234C3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10:00-12:00/ Estudiar </w:t>
            </w:r>
            <w:r w:rsidRPr="00EA5B25">
              <w:rPr>
                <w:b/>
                <w:bCs/>
                <w:color w:val="FF4040" w:themeColor="accent5" w:themeTint="99"/>
              </w:rPr>
              <w:t>clase 1</w:t>
            </w:r>
          </w:p>
          <w:p w14:paraId="36E0E488" w14:textId="0CBB4BF1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12:00-14:00/ Almorzar </w:t>
            </w:r>
          </w:p>
          <w:p w14:paraId="002B7B3E" w14:textId="29747B48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14:00-16:00</w:t>
            </w:r>
            <w:r w:rsidRPr="001C515F">
              <w:rPr>
                <w:b/>
                <w:bCs/>
                <w:color w:val="FF0000"/>
              </w:rPr>
              <w:t xml:space="preserve"> </w:t>
            </w:r>
            <w:r w:rsidRPr="001C515F">
              <w:rPr>
                <w:b/>
                <w:bCs/>
                <w:color w:val="000000" w:themeColor="text1"/>
              </w:rPr>
              <w:t>/</w:t>
            </w:r>
            <w:r w:rsidRPr="001C515F">
              <w:rPr>
                <w:b/>
                <w:bCs/>
                <w:color w:val="FF0000"/>
              </w:rPr>
              <w:t>clase 2</w:t>
            </w:r>
          </w:p>
          <w:p w14:paraId="0A592F86" w14:textId="65EB1DFE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16:00-18:00/ estudiar </w:t>
            </w:r>
            <w:r w:rsidRPr="00EA5B25">
              <w:rPr>
                <w:b/>
                <w:bCs/>
                <w:color w:val="FF4040" w:themeColor="accent5" w:themeTint="99"/>
              </w:rPr>
              <w:t>clase 2</w:t>
            </w:r>
          </w:p>
          <w:p w14:paraId="7A78AC21" w14:textId="5B8CC25D" w:rsidR="009850A8" w:rsidRPr="001C515F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18:00-20:00/ </w:t>
            </w:r>
            <w:r w:rsidRPr="004F50AA">
              <w:rPr>
                <w:b/>
                <w:bCs/>
                <w:color w:val="00B050"/>
              </w:rPr>
              <w:t xml:space="preserve">entrenar </w:t>
            </w:r>
          </w:p>
        </w:tc>
        <w:tc>
          <w:tcPr>
            <w:tcW w:w="150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09260550" w14:textId="788CBC72" w:rsidR="009850A8" w:rsidRPr="004F50AA" w:rsidRDefault="009850A8" w:rsidP="009850A8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0</w:t>
            </w:r>
            <w:r w:rsidRPr="001C515F">
              <w:rPr>
                <w:b/>
                <w:bCs/>
              </w:rPr>
              <w:t>8</w:t>
            </w:r>
            <w:r>
              <w:rPr>
                <w:b/>
                <w:bCs/>
              </w:rPr>
              <w:t>:00</w:t>
            </w:r>
            <w:r w:rsidRPr="001C515F">
              <w:rPr>
                <w:b/>
                <w:bCs/>
              </w:rPr>
              <w:t>-10</w:t>
            </w:r>
            <w:r>
              <w:rPr>
                <w:b/>
                <w:bCs/>
              </w:rPr>
              <w:t>:00</w:t>
            </w:r>
            <w:r>
              <w:rPr>
                <w:b/>
                <w:bCs/>
              </w:rPr>
              <w:t xml:space="preserve">/ </w:t>
            </w:r>
            <w:r w:rsidRPr="004F50AA">
              <w:rPr>
                <w:b/>
                <w:bCs/>
                <w:color w:val="FF0000"/>
              </w:rPr>
              <w:t>clase 3</w:t>
            </w:r>
          </w:p>
          <w:p w14:paraId="12A6722E" w14:textId="07EC2A98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10:00-12:00</w:t>
            </w:r>
            <w:r>
              <w:rPr>
                <w:b/>
                <w:bCs/>
              </w:rPr>
              <w:t xml:space="preserve">/ </w:t>
            </w:r>
            <w:r w:rsidRPr="004F50AA">
              <w:rPr>
                <w:b/>
                <w:bCs/>
                <w:color w:val="FF0000"/>
              </w:rPr>
              <w:t>clase 4</w:t>
            </w:r>
          </w:p>
          <w:p w14:paraId="16771752" w14:textId="64978563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12:00-14:00</w:t>
            </w:r>
            <w:r>
              <w:rPr>
                <w:b/>
                <w:bCs/>
              </w:rPr>
              <w:t xml:space="preserve">/ </w:t>
            </w:r>
            <w:r w:rsidRPr="004F50AA">
              <w:rPr>
                <w:b/>
                <w:bCs/>
                <w:color w:val="FF0000"/>
              </w:rPr>
              <w:t>clase 5</w:t>
            </w:r>
          </w:p>
          <w:p w14:paraId="71C658A3" w14:textId="38DB250E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14:00-16:00</w:t>
            </w:r>
            <w:r>
              <w:rPr>
                <w:b/>
                <w:bCs/>
              </w:rPr>
              <w:t xml:space="preserve">/ </w:t>
            </w:r>
            <w:r w:rsidRPr="004F50AA">
              <w:rPr>
                <w:b/>
                <w:bCs/>
                <w:color w:val="FF0000"/>
              </w:rPr>
              <w:t>clase 6</w:t>
            </w:r>
          </w:p>
          <w:p w14:paraId="614359BA" w14:textId="29F9384C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16:00-18:00</w:t>
            </w:r>
            <w:r>
              <w:rPr>
                <w:b/>
                <w:bCs/>
              </w:rPr>
              <w:t xml:space="preserve">/ </w:t>
            </w:r>
            <w:r w:rsidRPr="004F50AA">
              <w:rPr>
                <w:b/>
                <w:bCs/>
                <w:color w:val="00B050"/>
              </w:rPr>
              <w:t>entrenar</w:t>
            </w:r>
          </w:p>
          <w:p w14:paraId="02706A39" w14:textId="6509B52D" w:rsidR="009850A8" w:rsidRPr="00A62E28" w:rsidRDefault="009850A8" w:rsidP="009850A8">
            <w:r>
              <w:rPr>
                <w:b/>
                <w:bCs/>
              </w:rPr>
              <w:t>18:00-20:00</w:t>
            </w:r>
            <w:r w:rsidR="007328D2">
              <w:rPr>
                <w:b/>
                <w:bCs/>
              </w:rPr>
              <w:t xml:space="preserve">/ cenar- </w:t>
            </w:r>
            <w:r w:rsidR="007328D2" w:rsidRPr="00722E07">
              <w:rPr>
                <w:b/>
                <w:bCs/>
                <w:color w:val="FF4040" w:themeColor="accent5" w:themeTint="99"/>
              </w:rPr>
              <w:t xml:space="preserve">estudiar clase </w:t>
            </w:r>
            <w:r w:rsidR="00722E07" w:rsidRPr="00722E07">
              <w:rPr>
                <w:b/>
                <w:bCs/>
                <w:color w:val="FF4040" w:themeColor="accent5" w:themeTint="99"/>
              </w:rPr>
              <w:t>4-6 hasta 22:30</w:t>
            </w:r>
          </w:p>
        </w:tc>
        <w:tc>
          <w:tcPr>
            <w:tcW w:w="1500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56B00370" w14:textId="77777777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1C515F">
              <w:rPr>
                <w:b/>
                <w:bCs/>
              </w:rPr>
              <w:t>8</w:t>
            </w:r>
            <w:r>
              <w:rPr>
                <w:b/>
                <w:bCs/>
              </w:rPr>
              <w:t>:00</w:t>
            </w:r>
            <w:r w:rsidRPr="001C515F">
              <w:rPr>
                <w:b/>
                <w:bCs/>
              </w:rPr>
              <w:t>-10</w:t>
            </w:r>
            <w:r>
              <w:rPr>
                <w:b/>
                <w:bCs/>
              </w:rPr>
              <w:t>:00 /</w:t>
            </w:r>
            <w:r w:rsidRPr="001C515F">
              <w:rPr>
                <w:b/>
                <w:bCs/>
                <w:color w:val="FF0000"/>
              </w:rPr>
              <w:t>clase 1</w:t>
            </w:r>
          </w:p>
          <w:p w14:paraId="3980B482" w14:textId="77777777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10:00-12:00/ Estudiar </w:t>
            </w:r>
            <w:r w:rsidRPr="00EA5B25">
              <w:rPr>
                <w:b/>
                <w:bCs/>
                <w:color w:val="FF4040" w:themeColor="accent5" w:themeTint="99"/>
              </w:rPr>
              <w:t>clase 1</w:t>
            </w:r>
          </w:p>
          <w:p w14:paraId="1999AA62" w14:textId="77777777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12:00-14:00/ Almorzar </w:t>
            </w:r>
          </w:p>
          <w:p w14:paraId="372A2C32" w14:textId="77777777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14:00-16:00</w:t>
            </w:r>
            <w:r w:rsidRPr="001C515F">
              <w:rPr>
                <w:b/>
                <w:bCs/>
                <w:color w:val="FF0000"/>
              </w:rPr>
              <w:t xml:space="preserve"> </w:t>
            </w:r>
            <w:r w:rsidRPr="001C515F">
              <w:rPr>
                <w:b/>
                <w:bCs/>
                <w:color w:val="000000" w:themeColor="text1"/>
              </w:rPr>
              <w:t>/</w:t>
            </w:r>
            <w:r w:rsidRPr="001C515F">
              <w:rPr>
                <w:b/>
                <w:bCs/>
                <w:color w:val="FF0000"/>
              </w:rPr>
              <w:t>clase 2</w:t>
            </w:r>
          </w:p>
          <w:p w14:paraId="67EE55A6" w14:textId="77777777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16:00-18:00/ estudiar </w:t>
            </w:r>
            <w:r w:rsidRPr="00EA5B25">
              <w:rPr>
                <w:b/>
                <w:bCs/>
                <w:color w:val="FF4040" w:themeColor="accent5" w:themeTint="99"/>
              </w:rPr>
              <w:t>clase 2</w:t>
            </w:r>
          </w:p>
          <w:p w14:paraId="2DA7C67A" w14:textId="3D58B931" w:rsidR="009850A8" w:rsidRPr="00A62E28" w:rsidRDefault="009850A8" w:rsidP="009850A8">
            <w:r>
              <w:rPr>
                <w:b/>
                <w:bCs/>
              </w:rPr>
              <w:t xml:space="preserve">18:00-20:00/ </w:t>
            </w:r>
            <w:r w:rsidRPr="004F50AA">
              <w:rPr>
                <w:b/>
                <w:bCs/>
                <w:color w:val="00B050"/>
              </w:rPr>
              <w:t xml:space="preserve">entrenar </w:t>
            </w:r>
          </w:p>
        </w:tc>
        <w:tc>
          <w:tcPr>
            <w:tcW w:w="149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1D9CC86D" w14:textId="77777777" w:rsidR="00722E07" w:rsidRPr="004F50AA" w:rsidRDefault="00722E07" w:rsidP="00722E07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0</w:t>
            </w:r>
            <w:r w:rsidRPr="001C515F">
              <w:rPr>
                <w:b/>
                <w:bCs/>
              </w:rPr>
              <w:t>8</w:t>
            </w:r>
            <w:r>
              <w:rPr>
                <w:b/>
                <w:bCs/>
              </w:rPr>
              <w:t>:00</w:t>
            </w:r>
            <w:r w:rsidRPr="001C515F">
              <w:rPr>
                <w:b/>
                <w:bCs/>
              </w:rPr>
              <w:t>-10</w:t>
            </w:r>
            <w:r>
              <w:rPr>
                <w:b/>
                <w:bCs/>
              </w:rPr>
              <w:t xml:space="preserve">:00/ </w:t>
            </w:r>
            <w:r w:rsidRPr="004F50AA">
              <w:rPr>
                <w:b/>
                <w:bCs/>
                <w:color w:val="FF0000"/>
              </w:rPr>
              <w:t>clase 3</w:t>
            </w:r>
          </w:p>
          <w:p w14:paraId="22C1BC04" w14:textId="77777777" w:rsidR="00722E07" w:rsidRDefault="00722E07" w:rsidP="00722E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10:00-12:00/ </w:t>
            </w:r>
            <w:r w:rsidRPr="004F50AA">
              <w:rPr>
                <w:b/>
                <w:bCs/>
                <w:color w:val="FF0000"/>
              </w:rPr>
              <w:t>clase 4</w:t>
            </w:r>
          </w:p>
          <w:p w14:paraId="7D56A4B0" w14:textId="77777777" w:rsidR="00722E07" w:rsidRDefault="00722E07" w:rsidP="00722E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12:00-14:00/ </w:t>
            </w:r>
            <w:r w:rsidRPr="004F50AA">
              <w:rPr>
                <w:b/>
                <w:bCs/>
                <w:color w:val="FF0000"/>
              </w:rPr>
              <w:t>clase 5</w:t>
            </w:r>
          </w:p>
          <w:p w14:paraId="7FF8FFD3" w14:textId="77777777" w:rsidR="00722E07" w:rsidRDefault="00722E07" w:rsidP="00722E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14:00-16:00/ </w:t>
            </w:r>
            <w:r w:rsidRPr="004F50AA">
              <w:rPr>
                <w:b/>
                <w:bCs/>
                <w:color w:val="FF0000"/>
              </w:rPr>
              <w:t>clase 6</w:t>
            </w:r>
          </w:p>
          <w:p w14:paraId="0E7B46A7" w14:textId="77777777" w:rsidR="00722E07" w:rsidRDefault="00722E07" w:rsidP="00722E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16:00-18:00/ </w:t>
            </w:r>
            <w:r w:rsidRPr="004F50AA">
              <w:rPr>
                <w:b/>
                <w:bCs/>
                <w:color w:val="00B050"/>
              </w:rPr>
              <w:t>entrenar</w:t>
            </w:r>
          </w:p>
          <w:p w14:paraId="187611E3" w14:textId="2A523808" w:rsidR="009850A8" w:rsidRPr="00A62E28" w:rsidRDefault="00722E07" w:rsidP="00722E07">
            <w:r>
              <w:rPr>
                <w:b/>
                <w:bCs/>
              </w:rPr>
              <w:t xml:space="preserve">18:00-20:00/ cenar- </w:t>
            </w:r>
            <w:r w:rsidRPr="00722E07">
              <w:rPr>
                <w:b/>
                <w:bCs/>
                <w:color w:val="FF4040" w:themeColor="accent5" w:themeTint="99"/>
              </w:rPr>
              <w:t>estudiar clase 4-6 hasta 22:30</w:t>
            </w:r>
          </w:p>
        </w:tc>
        <w:tc>
          <w:tcPr>
            <w:tcW w:w="1486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32031FFE" w14:textId="5080540D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1C515F">
              <w:rPr>
                <w:b/>
                <w:bCs/>
              </w:rPr>
              <w:t>8</w:t>
            </w:r>
            <w:r>
              <w:rPr>
                <w:b/>
                <w:bCs/>
              </w:rPr>
              <w:t>:00</w:t>
            </w:r>
            <w:r w:rsidRPr="001C515F">
              <w:rPr>
                <w:b/>
                <w:bCs/>
              </w:rPr>
              <w:t>-10</w:t>
            </w:r>
            <w:r>
              <w:rPr>
                <w:b/>
                <w:bCs/>
              </w:rPr>
              <w:t>:00</w:t>
            </w:r>
            <w:r w:rsidR="009241D9">
              <w:rPr>
                <w:b/>
                <w:bCs/>
              </w:rPr>
              <w:t xml:space="preserve"> </w:t>
            </w:r>
            <w:r w:rsidR="009241D9" w:rsidRPr="00D5455C">
              <w:rPr>
                <w:b/>
                <w:bCs/>
                <w:color w:val="FF0000"/>
              </w:rPr>
              <w:t>estudiar</w:t>
            </w:r>
            <w:r w:rsidR="00D5455C" w:rsidRPr="00D5455C">
              <w:rPr>
                <w:b/>
                <w:bCs/>
                <w:color w:val="FF0000"/>
              </w:rPr>
              <w:t>/ hacer trabajos</w:t>
            </w:r>
            <w:r w:rsidR="009241D9" w:rsidRPr="00D5455C">
              <w:rPr>
                <w:b/>
                <w:bCs/>
                <w:color w:val="FF0000"/>
              </w:rPr>
              <w:t xml:space="preserve"> clase 1</w:t>
            </w:r>
          </w:p>
          <w:p w14:paraId="3CEF1091" w14:textId="28E5E851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10:00-12:00</w:t>
            </w:r>
            <w:r w:rsidR="00D5455C">
              <w:rPr>
                <w:b/>
                <w:bCs/>
              </w:rPr>
              <w:t xml:space="preserve">/ </w:t>
            </w:r>
            <w:r w:rsidR="00D5455C" w:rsidRPr="00D5455C">
              <w:rPr>
                <w:b/>
                <w:bCs/>
                <w:color w:val="FF0000"/>
              </w:rPr>
              <w:t xml:space="preserve">estudiar/ hacer trabajos clase </w:t>
            </w:r>
            <w:r w:rsidR="00D5455C">
              <w:rPr>
                <w:b/>
                <w:bCs/>
                <w:color w:val="FF0000"/>
              </w:rPr>
              <w:t>2</w:t>
            </w:r>
          </w:p>
          <w:p w14:paraId="3A5B547B" w14:textId="77777777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12:00-14:00</w:t>
            </w:r>
          </w:p>
          <w:p w14:paraId="5CC4C94D" w14:textId="21009E6C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14:00-16:00</w:t>
            </w:r>
            <w:r w:rsidR="00D5455C">
              <w:rPr>
                <w:b/>
                <w:bCs/>
              </w:rPr>
              <w:t>/</w:t>
            </w:r>
            <w:r w:rsidR="00D5455C" w:rsidRPr="00D5455C">
              <w:rPr>
                <w:b/>
                <w:bCs/>
                <w:color w:val="FF0000"/>
              </w:rPr>
              <w:t xml:space="preserve"> </w:t>
            </w:r>
            <w:r w:rsidR="00D5455C" w:rsidRPr="00D5455C">
              <w:rPr>
                <w:b/>
                <w:bCs/>
                <w:color w:val="FF0000"/>
              </w:rPr>
              <w:t xml:space="preserve">estudiar/ hacer trabajos clase </w:t>
            </w:r>
            <w:r w:rsidR="00D5455C">
              <w:rPr>
                <w:b/>
                <w:bCs/>
                <w:color w:val="FF0000"/>
              </w:rPr>
              <w:t>3</w:t>
            </w:r>
          </w:p>
          <w:p w14:paraId="046B67EB" w14:textId="44AAD638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16:00-18:00</w:t>
            </w:r>
            <w:r>
              <w:rPr>
                <w:b/>
                <w:bCs/>
              </w:rPr>
              <w:t xml:space="preserve">/ </w:t>
            </w:r>
            <w:r w:rsidRPr="004F50AA">
              <w:rPr>
                <w:b/>
                <w:bCs/>
                <w:color w:val="00B050"/>
              </w:rPr>
              <w:t>entrenar</w:t>
            </w:r>
          </w:p>
          <w:p w14:paraId="0498FA99" w14:textId="277E46CA" w:rsidR="009850A8" w:rsidRPr="00A62E28" w:rsidRDefault="009850A8" w:rsidP="009850A8">
            <w:r>
              <w:rPr>
                <w:b/>
                <w:bCs/>
              </w:rPr>
              <w:t>18:00-20:00</w:t>
            </w:r>
          </w:p>
        </w:tc>
        <w:tc>
          <w:tcPr>
            <w:tcW w:w="1501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46DD0F18" w14:textId="1AC65FB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1C515F">
              <w:rPr>
                <w:b/>
                <w:bCs/>
              </w:rPr>
              <w:t>8</w:t>
            </w:r>
            <w:r>
              <w:rPr>
                <w:b/>
                <w:bCs/>
              </w:rPr>
              <w:t>:00</w:t>
            </w:r>
            <w:r w:rsidRPr="001C515F">
              <w:rPr>
                <w:b/>
                <w:bCs/>
              </w:rPr>
              <w:t>-10</w:t>
            </w:r>
            <w:r>
              <w:rPr>
                <w:b/>
                <w:bCs/>
              </w:rPr>
              <w:t xml:space="preserve">:00 </w:t>
            </w:r>
            <w:r w:rsidRPr="00D5455C">
              <w:rPr>
                <w:b/>
                <w:bCs/>
                <w:color w:val="FF0000"/>
              </w:rPr>
              <w:t xml:space="preserve">estudiar/ hacer trabajos clase </w:t>
            </w:r>
            <w:r>
              <w:rPr>
                <w:b/>
                <w:bCs/>
                <w:color w:val="FF0000"/>
              </w:rPr>
              <w:t>4</w:t>
            </w:r>
          </w:p>
          <w:p w14:paraId="2998E110" w14:textId="4BCBD9F0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10:00-12:00/ </w:t>
            </w:r>
            <w:r w:rsidRPr="00D5455C">
              <w:rPr>
                <w:b/>
                <w:bCs/>
                <w:color w:val="FF0000"/>
              </w:rPr>
              <w:t xml:space="preserve">estudiar/ hacer trabajos clase </w:t>
            </w:r>
            <w:r>
              <w:rPr>
                <w:b/>
                <w:bCs/>
                <w:color w:val="FF0000"/>
              </w:rPr>
              <w:t>5</w:t>
            </w:r>
          </w:p>
          <w:p w14:paraId="68FEF861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>12:00-14:00</w:t>
            </w:r>
          </w:p>
          <w:p w14:paraId="188B8BB7" w14:textId="24EF8242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>14:00-16:00/</w:t>
            </w:r>
            <w:r w:rsidRPr="00D5455C">
              <w:rPr>
                <w:b/>
                <w:bCs/>
                <w:color w:val="FF0000"/>
              </w:rPr>
              <w:t xml:space="preserve"> estudiar/ hacer trabajos clase </w:t>
            </w:r>
            <w:r>
              <w:rPr>
                <w:b/>
                <w:bCs/>
                <w:color w:val="FF0000"/>
              </w:rPr>
              <w:t>6</w:t>
            </w:r>
          </w:p>
          <w:p w14:paraId="3C7BA33A" w14:textId="55CB9CF1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16:00-18:00/ </w:t>
            </w:r>
            <w:r>
              <w:rPr>
                <w:b/>
                <w:bCs/>
              </w:rPr>
              <w:t>ver anime</w:t>
            </w:r>
          </w:p>
          <w:p w14:paraId="7BD27DD8" w14:textId="6E31C74D" w:rsidR="009850A8" w:rsidRPr="00A62E28" w:rsidRDefault="00D5455C" w:rsidP="00D5455C">
            <w:r>
              <w:rPr>
                <w:b/>
                <w:bCs/>
              </w:rPr>
              <w:t>18:00-20:00</w:t>
            </w:r>
          </w:p>
        </w:tc>
      </w:tr>
      <w:tr w:rsidR="009850A8" w:rsidRPr="00A62E28" w14:paraId="6DD8C94E" w14:textId="77777777" w:rsidTr="004F50AA">
        <w:tc>
          <w:tcPr>
            <w:tcW w:w="1482" w:type="dxa"/>
            <w:tcBorders>
              <w:top w:val="single" w:sz="6" w:space="0" w:color="BFBFBF" w:themeColor="background1" w:themeShade="BF"/>
              <w:bottom w:val="nil"/>
            </w:tcBorders>
          </w:tcPr>
          <w:p w14:paraId="17CF870F" w14:textId="280E6D6C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=G2+1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6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5" w:type="dxa"/>
            <w:tcBorders>
              <w:top w:val="single" w:sz="6" w:space="0" w:color="BFBFBF" w:themeColor="background1" w:themeShade="BF"/>
              <w:bottom w:val="nil"/>
            </w:tcBorders>
          </w:tcPr>
          <w:p w14:paraId="0F7D0FD6" w14:textId="30C44451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=A4+1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7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bottom w:val="nil"/>
            </w:tcBorders>
          </w:tcPr>
          <w:p w14:paraId="4BD53FDC" w14:textId="13B8DE61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=B4+1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8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0" w:type="dxa"/>
            <w:tcBorders>
              <w:top w:val="single" w:sz="6" w:space="0" w:color="BFBFBF" w:themeColor="background1" w:themeShade="BF"/>
              <w:bottom w:val="nil"/>
            </w:tcBorders>
          </w:tcPr>
          <w:p w14:paraId="4EFFC0D3" w14:textId="1B9C3A2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=C4+1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9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94" w:type="dxa"/>
            <w:tcBorders>
              <w:top w:val="single" w:sz="6" w:space="0" w:color="BFBFBF" w:themeColor="background1" w:themeShade="BF"/>
              <w:bottom w:val="nil"/>
            </w:tcBorders>
          </w:tcPr>
          <w:p w14:paraId="449539B1" w14:textId="7C615036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=D4+1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10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6" w:type="dxa"/>
            <w:tcBorders>
              <w:top w:val="single" w:sz="6" w:space="0" w:color="BFBFBF" w:themeColor="background1" w:themeShade="BF"/>
              <w:bottom w:val="nil"/>
            </w:tcBorders>
          </w:tcPr>
          <w:p w14:paraId="2BD30961" w14:textId="45A5DECB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=E4+1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11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1" w:type="dxa"/>
            <w:tcBorders>
              <w:top w:val="single" w:sz="6" w:space="0" w:color="BFBFBF" w:themeColor="background1" w:themeShade="BF"/>
              <w:bottom w:val="nil"/>
            </w:tcBorders>
          </w:tcPr>
          <w:p w14:paraId="5A1B8C0E" w14:textId="2A775F78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=F4+1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12</w:t>
            </w:r>
            <w:r w:rsidRPr="00A62E28">
              <w:rPr>
                <w:lang w:bidi="es-ES"/>
              </w:rPr>
              <w:fldChar w:fldCharType="end"/>
            </w:r>
          </w:p>
        </w:tc>
      </w:tr>
      <w:tr w:rsidR="009850A8" w:rsidRPr="00A62E28" w14:paraId="6D3F4CCA" w14:textId="77777777" w:rsidTr="00224201">
        <w:trPr>
          <w:trHeight w:hRule="exact" w:val="813"/>
        </w:trPr>
        <w:tc>
          <w:tcPr>
            <w:tcW w:w="148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30AF9578" w14:textId="77777777" w:rsidR="009850A8" w:rsidRPr="00A62E28" w:rsidRDefault="009850A8" w:rsidP="009850A8"/>
        </w:tc>
        <w:tc>
          <w:tcPr>
            <w:tcW w:w="148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5B05F83B" w14:textId="77777777" w:rsidR="009850A8" w:rsidRPr="00A62E28" w:rsidRDefault="009850A8" w:rsidP="009850A8"/>
        </w:tc>
        <w:tc>
          <w:tcPr>
            <w:tcW w:w="150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0F10CEE5" w14:textId="77777777" w:rsidR="009850A8" w:rsidRPr="00A62E28" w:rsidRDefault="009850A8" w:rsidP="009850A8"/>
        </w:tc>
        <w:tc>
          <w:tcPr>
            <w:tcW w:w="1500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12DDEA68" w14:textId="77777777" w:rsidR="009850A8" w:rsidRPr="00A62E28" w:rsidRDefault="009850A8" w:rsidP="009850A8"/>
        </w:tc>
        <w:tc>
          <w:tcPr>
            <w:tcW w:w="149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667648A2" w14:textId="77777777" w:rsidR="009850A8" w:rsidRPr="00A62E28" w:rsidRDefault="009850A8" w:rsidP="009850A8"/>
        </w:tc>
        <w:tc>
          <w:tcPr>
            <w:tcW w:w="1486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62CD592C" w14:textId="77777777" w:rsidR="009850A8" w:rsidRPr="00A62E28" w:rsidRDefault="009850A8" w:rsidP="009850A8"/>
        </w:tc>
        <w:tc>
          <w:tcPr>
            <w:tcW w:w="1501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7AE2E385" w14:textId="77777777" w:rsidR="009850A8" w:rsidRPr="00A62E28" w:rsidRDefault="009850A8" w:rsidP="009850A8"/>
        </w:tc>
      </w:tr>
      <w:tr w:rsidR="009850A8" w:rsidRPr="00A62E28" w14:paraId="653308DC" w14:textId="77777777" w:rsidTr="004F50AA">
        <w:tc>
          <w:tcPr>
            <w:tcW w:w="1482" w:type="dxa"/>
            <w:tcBorders>
              <w:top w:val="single" w:sz="6" w:space="0" w:color="BFBFBF" w:themeColor="background1" w:themeShade="BF"/>
              <w:bottom w:val="nil"/>
            </w:tcBorders>
          </w:tcPr>
          <w:p w14:paraId="3071DBBE" w14:textId="61F3D5B2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=G4+1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13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5" w:type="dxa"/>
            <w:tcBorders>
              <w:top w:val="single" w:sz="6" w:space="0" w:color="BFBFBF" w:themeColor="background1" w:themeShade="BF"/>
              <w:bottom w:val="nil"/>
            </w:tcBorders>
          </w:tcPr>
          <w:p w14:paraId="1B07D354" w14:textId="2E552E90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=A6+1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14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bottom w:val="nil"/>
            </w:tcBorders>
          </w:tcPr>
          <w:p w14:paraId="1643060D" w14:textId="25F9BDC9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=B6+1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15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0" w:type="dxa"/>
            <w:tcBorders>
              <w:top w:val="single" w:sz="6" w:space="0" w:color="BFBFBF" w:themeColor="background1" w:themeShade="BF"/>
              <w:bottom w:val="nil"/>
            </w:tcBorders>
          </w:tcPr>
          <w:p w14:paraId="244BCD9B" w14:textId="0C780648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=C6+1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16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94" w:type="dxa"/>
            <w:tcBorders>
              <w:top w:val="single" w:sz="6" w:space="0" w:color="BFBFBF" w:themeColor="background1" w:themeShade="BF"/>
              <w:bottom w:val="nil"/>
            </w:tcBorders>
          </w:tcPr>
          <w:p w14:paraId="0B1B8595" w14:textId="51AC631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=D6+1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17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6" w:type="dxa"/>
            <w:tcBorders>
              <w:top w:val="single" w:sz="6" w:space="0" w:color="BFBFBF" w:themeColor="background1" w:themeShade="BF"/>
              <w:bottom w:val="nil"/>
            </w:tcBorders>
          </w:tcPr>
          <w:p w14:paraId="39E0698A" w14:textId="1DCFA5CE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=E6+1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18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1" w:type="dxa"/>
            <w:tcBorders>
              <w:top w:val="single" w:sz="6" w:space="0" w:color="BFBFBF" w:themeColor="background1" w:themeShade="BF"/>
              <w:bottom w:val="nil"/>
            </w:tcBorders>
          </w:tcPr>
          <w:p w14:paraId="713DA6C0" w14:textId="42301D33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=F6+1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19</w:t>
            </w:r>
            <w:r w:rsidRPr="00A62E28">
              <w:rPr>
                <w:lang w:bidi="es-ES"/>
              </w:rPr>
              <w:fldChar w:fldCharType="end"/>
            </w:r>
          </w:p>
        </w:tc>
      </w:tr>
      <w:tr w:rsidR="009850A8" w:rsidRPr="00A62E28" w14:paraId="6DFB8989" w14:textId="77777777" w:rsidTr="00224201">
        <w:trPr>
          <w:trHeight w:hRule="exact" w:val="864"/>
        </w:trPr>
        <w:tc>
          <w:tcPr>
            <w:tcW w:w="148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71E7DC86" w14:textId="77777777" w:rsidR="009850A8" w:rsidRPr="00A62E28" w:rsidRDefault="009850A8" w:rsidP="009850A8"/>
        </w:tc>
        <w:tc>
          <w:tcPr>
            <w:tcW w:w="148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67040381" w14:textId="77777777" w:rsidR="009850A8" w:rsidRPr="00A62E28" w:rsidRDefault="009850A8" w:rsidP="009850A8"/>
        </w:tc>
        <w:tc>
          <w:tcPr>
            <w:tcW w:w="150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20074B66" w14:textId="77777777" w:rsidR="009850A8" w:rsidRPr="00A62E28" w:rsidRDefault="009850A8" w:rsidP="009850A8"/>
        </w:tc>
        <w:tc>
          <w:tcPr>
            <w:tcW w:w="1500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52E4523C" w14:textId="77777777" w:rsidR="009850A8" w:rsidRPr="00A62E28" w:rsidRDefault="009850A8" w:rsidP="009850A8"/>
        </w:tc>
        <w:tc>
          <w:tcPr>
            <w:tcW w:w="149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1C339AE5" w14:textId="77777777" w:rsidR="009850A8" w:rsidRPr="00A62E28" w:rsidRDefault="009850A8" w:rsidP="009850A8"/>
        </w:tc>
        <w:tc>
          <w:tcPr>
            <w:tcW w:w="1486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02CA0788" w14:textId="77777777" w:rsidR="009850A8" w:rsidRPr="00A62E28" w:rsidRDefault="009850A8" w:rsidP="009850A8"/>
        </w:tc>
        <w:tc>
          <w:tcPr>
            <w:tcW w:w="1501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1B8F92B2" w14:textId="77777777" w:rsidR="009850A8" w:rsidRPr="00A62E28" w:rsidRDefault="009850A8" w:rsidP="009850A8"/>
        </w:tc>
      </w:tr>
      <w:tr w:rsidR="009850A8" w:rsidRPr="00A62E28" w14:paraId="611361BF" w14:textId="77777777" w:rsidTr="004F50AA">
        <w:tc>
          <w:tcPr>
            <w:tcW w:w="1482" w:type="dxa"/>
            <w:tcBorders>
              <w:top w:val="single" w:sz="6" w:space="0" w:color="BFBFBF" w:themeColor="background1" w:themeShade="BF"/>
              <w:bottom w:val="nil"/>
            </w:tcBorders>
          </w:tcPr>
          <w:p w14:paraId="65D83990" w14:textId="1BDAF98C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=G6+1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20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5" w:type="dxa"/>
            <w:tcBorders>
              <w:top w:val="single" w:sz="6" w:space="0" w:color="BFBFBF" w:themeColor="background1" w:themeShade="BF"/>
              <w:bottom w:val="nil"/>
            </w:tcBorders>
          </w:tcPr>
          <w:p w14:paraId="33253FA0" w14:textId="493985E4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=A8+1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21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bottom w:val="nil"/>
            </w:tcBorders>
          </w:tcPr>
          <w:p w14:paraId="3706AFB2" w14:textId="288337E5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=B8+1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22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0" w:type="dxa"/>
            <w:tcBorders>
              <w:top w:val="single" w:sz="6" w:space="0" w:color="BFBFBF" w:themeColor="background1" w:themeShade="BF"/>
              <w:bottom w:val="nil"/>
            </w:tcBorders>
          </w:tcPr>
          <w:p w14:paraId="168F1FF3" w14:textId="3128AA1E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=C8+1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23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94" w:type="dxa"/>
            <w:tcBorders>
              <w:top w:val="single" w:sz="6" w:space="0" w:color="BFBFBF" w:themeColor="background1" w:themeShade="BF"/>
              <w:bottom w:val="nil"/>
            </w:tcBorders>
          </w:tcPr>
          <w:p w14:paraId="0BC9706B" w14:textId="754F34DA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=D8+1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24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6" w:type="dxa"/>
            <w:tcBorders>
              <w:top w:val="single" w:sz="6" w:space="0" w:color="BFBFBF" w:themeColor="background1" w:themeShade="BF"/>
              <w:bottom w:val="nil"/>
            </w:tcBorders>
          </w:tcPr>
          <w:p w14:paraId="49EA62C1" w14:textId="1EDD872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=E8+1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25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1" w:type="dxa"/>
            <w:tcBorders>
              <w:top w:val="single" w:sz="6" w:space="0" w:color="BFBFBF" w:themeColor="background1" w:themeShade="BF"/>
              <w:bottom w:val="nil"/>
            </w:tcBorders>
          </w:tcPr>
          <w:p w14:paraId="3FDB748F" w14:textId="363765EC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=F8+1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26</w:t>
            </w:r>
            <w:r w:rsidRPr="00A62E28">
              <w:rPr>
                <w:lang w:bidi="es-ES"/>
              </w:rPr>
              <w:fldChar w:fldCharType="end"/>
            </w:r>
          </w:p>
        </w:tc>
      </w:tr>
      <w:tr w:rsidR="009850A8" w:rsidRPr="00A62E28" w14:paraId="101A05D6" w14:textId="77777777" w:rsidTr="00224201">
        <w:trPr>
          <w:trHeight w:hRule="exact" w:val="864"/>
        </w:trPr>
        <w:tc>
          <w:tcPr>
            <w:tcW w:w="148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3F99C762" w14:textId="77777777" w:rsidR="009850A8" w:rsidRPr="00A62E28" w:rsidRDefault="009850A8" w:rsidP="009850A8"/>
        </w:tc>
        <w:tc>
          <w:tcPr>
            <w:tcW w:w="148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0982E321" w14:textId="77777777" w:rsidR="009850A8" w:rsidRPr="00A62E28" w:rsidRDefault="009850A8" w:rsidP="009850A8"/>
        </w:tc>
        <w:tc>
          <w:tcPr>
            <w:tcW w:w="150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7D502B5F" w14:textId="77777777" w:rsidR="009850A8" w:rsidRPr="00A62E28" w:rsidRDefault="009850A8" w:rsidP="009850A8"/>
        </w:tc>
        <w:tc>
          <w:tcPr>
            <w:tcW w:w="1500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079CD92C" w14:textId="77777777" w:rsidR="009850A8" w:rsidRPr="00A62E28" w:rsidRDefault="009850A8" w:rsidP="009850A8"/>
        </w:tc>
        <w:tc>
          <w:tcPr>
            <w:tcW w:w="149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274411A0" w14:textId="77777777" w:rsidR="009850A8" w:rsidRPr="00A62E28" w:rsidRDefault="009850A8" w:rsidP="009850A8"/>
        </w:tc>
        <w:tc>
          <w:tcPr>
            <w:tcW w:w="1486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7964FA24" w14:textId="77777777" w:rsidR="009850A8" w:rsidRPr="00A62E28" w:rsidRDefault="009850A8" w:rsidP="009850A8"/>
        </w:tc>
        <w:tc>
          <w:tcPr>
            <w:tcW w:w="1501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31DD412C" w14:textId="77777777" w:rsidR="009850A8" w:rsidRPr="00A62E28" w:rsidRDefault="009850A8" w:rsidP="009850A8"/>
        </w:tc>
      </w:tr>
      <w:tr w:rsidR="009850A8" w:rsidRPr="00A62E28" w14:paraId="53BF6762" w14:textId="77777777" w:rsidTr="004F50AA">
        <w:tc>
          <w:tcPr>
            <w:tcW w:w="1482" w:type="dxa"/>
            <w:tcBorders>
              <w:top w:val="single" w:sz="6" w:space="0" w:color="BFBFBF" w:themeColor="background1" w:themeShade="BF"/>
              <w:bottom w:val="nil"/>
            </w:tcBorders>
          </w:tcPr>
          <w:p w14:paraId="515E95D8" w14:textId="005FBBF6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=G8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26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0,""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=G8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26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&lt;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MonthEnd \@ 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=G8+1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27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27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27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5" w:type="dxa"/>
            <w:tcBorders>
              <w:top w:val="single" w:sz="6" w:space="0" w:color="BFBFBF" w:themeColor="background1" w:themeShade="BF"/>
              <w:bottom w:val="nil"/>
            </w:tcBorders>
          </w:tcPr>
          <w:p w14:paraId="34A754AA" w14:textId="3EEC05AD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=A10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27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0,""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=A10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27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&lt;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MonthEnd \@ 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=A10+1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28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28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28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bottom w:val="nil"/>
            </w:tcBorders>
          </w:tcPr>
          <w:p w14:paraId="1267C564" w14:textId="5000C229" w:rsidR="009850A8" w:rsidRPr="00A62E28" w:rsidRDefault="009850A8" w:rsidP="009850A8">
            <w:pPr>
              <w:pStyle w:val="Fechas"/>
            </w:pPr>
          </w:p>
        </w:tc>
        <w:tc>
          <w:tcPr>
            <w:tcW w:w="1500" w:type="dxa"/>
            <w:tcBorders>
              <w:top w:val="single" w:sz="6" w:space="0" w:color="BFBFBF" w:themeColor="background1" w:themeShade="BF"/>
              <w:bottom w:val="nil"/>
            </w:tcBorders>
          </w:tcPr>
          <w:p w14:paraId="320C59AE" w14:textId="7D9F7CC9" w:rsidR="009850A8" w:rsidRPr="00A62E28" w:rsidRDefault="009850A8" w:rsidP="009850A8">
            <w:pPr>
              <w:pStyle w:val="Fechas"/>
            </w:pPr>
          </w:p>
        </w:tc>
        <w:tc>
          <w:tcPr>
            <w:tcW w:w="1494" w:type="dxa"/>
            <w:tcBorders>
              <w:top w:val="single" w:sz="6" w:space="0" w:color="BFBFBF" w:themeColor="background1" w:themeShade="BF"/>
              <w:bottom w:val="nil"/>
            </w:tcBorders>
          </w:tcPr>
          <w:p w14:paraId="1ED94593" w14:textId="03C3D9F7" w:rsidR="009850A8" w:rsidRPr="00A62E28" w:rsidRDefault="009850A8" w:rsidP="009850A8">
            <w:pPr>
              <w:pStyle w:val="Fechas"/>
            </w:pPr>
          </w:p>
        </w:tc>
        <w:tc>
          <w:tcPr>
            <w:tcW w:w="1486" w:type="dxa"/>
            <w:tcBorders>
              <w:top w:val="single" w:sz="6" w:space="0" w:color="BFBFBF" w:themeColor="background1" w:themeShade="BF"/>
              <w:bottom w:val="nil"/>
            </w:tcBorders>
          </w:tcPr>
          <w:p w14:paraId="104ED852" w14:textId="60DC993F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=E10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0,""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=E10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&lt;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MonthEnd \@ 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=E10+1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30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1" w:type="dxa"/>
            <w:tcBorders>
              <w:top w:val="single" w:sz="6" w:space="0" w:color="BFBFBF" w:themeColor="background1" w:themeShade="BF"/>
              <w:bottom w:val="nil"/>
            </w:tcBorders>
          </w:tcPr>
          <w:p w14:paraId="3BCD72F1" w14:textId="53EBED8D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=F10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0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0,""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=F10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30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&lt;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MonthEnd \@ 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=F10+1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end"/>
            </w:r>
          </w:p>
        </w:tc>
      </w:tr>
      <w:tr w:rsidR="009850A8" w:rsidRPr="00A62E28" w14:paraId="7AB29E9E" w14:textId="77777777" w:rsidTr="00224201">
        <w:trPr>
          <w:trHeight w:hRule="exact" w:val="864"/>
        </w:trPr>
        <w:tc>
          <w:tcPr>
            <w:tcW w:w="148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70EE00A7" w14:textId="77777777" w:rsidR="009850A8" w:rsidRPr="00A62E28" w:rsidRDefault="009850A8" w:rsidP="009850A8"/>
        </w:tc>
        <w:tc>
          <w:tcPr>
            <w:tcW w:w="148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759BEFA4" w14:textId="77777777" w:rsidR="009850A8" w:rsidRPr="00A62E28" w:rsidRDefault="009850A8" w:rsidP="009850A8"/>
        </w:tc>
        <w:tc>
          <w:tcPr>
            <w:tcW w:w="150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7A4552D9" w14:textId="77777777" w:rsidR="009850A8" w:rsidRPr="00A62E28" w:rsidRDefault="009850A8" w:rsidP="009850A8"/>
        </w:tc>
        <w:tc>
          <w:tcPr>
            <w:tcW w:w="1500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50883ACE" w14:textId="77777777" w:rsidR="009850A8" w:rsidRPr="00A62E28" w:rsidRDefault="009850A8" w:rsidP="009850A8"/>
        </w:tc>
        <w:tc>
          <w:tcPr>
            <w:tcW w:w="149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1544C0F0" w14:textId="77777777" w:rsidR="009850A8" w:rsidRPr="00A62E28" w:rsidRDefault="009850A8" w:rsidP="009850A8"/>
        </w:tc>
        <w:tc>
          <w:tcPr>
            <w:tcW w:w="1486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09AA7156" w14:textId="77777777" w:rsidR="009850A8" w:rsidRPr="00A62E28" w:rsidRDefault="009850A8" w:rsidP="009850A8"/>
        </w:tc>
        <w:tc>
          <w:tcPr>
            <w:tcW w:w="1501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6ACAA1EB" w14:textId="77777777" w:rsidR="009850A8" w:rsidRPr="00A62E28" w:rsidRDefault="009850A8" w:rsidP="009850A8"/>
        </w:tc>
      </w:tr>
      <w:tr w:rsidR="009850A8" w:rsidRPr="00A62E28" w14:paraId="310B02B8" w14:textId="77777777" w:rsidTr="004F50AA">
        <w:tc>
          <w:tcPr>
            <w:tcW w:w="1482" w:type="dxa"/>
            <w:tcBorders>
              <w:top w:val="single" w:sz="6" w:space="0" w:color="BFBFBF" w:themeColor="background1" w:themeShade="BF"/>
            </w:tcBorders>
          </w:tcPr>
          <w:p w14:paraId="317C031E" w14:textId="2FFC3023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=G10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0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0,""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=G10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&lt;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MonthEnd \@ 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=G10+1 </w:instrText>
            </w:r>
            <w:r w:rsidRPr="00A62E28">
              <w:rPr>
                <w:lang w:bidi="es-ES"/>
              </w:rPr>
              <w:fldChar w:fldCharType="separate"/>
            </w:r>
            <w:r w:rsidRPr="00A62E28">
              <w:rPr>
                <w:noProof/>
                <w:lang w:bidi="es-ES"/>
              </w:rPr>
              <w:instrText>2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5" w:type="dxa"/>
            <w:tcBorders>
              <w:top w:val="single" w:sz="6" w:space="0" w:color="BFBFBF" w:themeColor="background1" w:themeShade="BF"/>
            </w:tcBorders>
          </w:tcPr>
          <w:p w14:paraId="7D906924" w14:textId="59778C4F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=A12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0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0,""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=A12 </w:instrText>
            </w:r>
            <w:r w:rsidRPr="00A62E28">
              <w:rPr>
                <w:lang w:bidi="es-ES"/>
              </w:rPr>
              <w:fldChar w:fldCharType="separate"/>
            </w:r>
            <w:r w:rsidRPr="00A62E28">
              <w:rPr>
                <w:noProof/>
                <w:lang w:bidi="es-ES"/>
              </w:rPr>
              <w:instrText>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&lt;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MonthEnd \@ d </w:instrText>
            </w:r>
            <w:r w:rsidRPr="00A62E28">
              <w:rPr>
                <w:lang w:bidi="es-ES"/>
              </w:rPr>
              <w:fldChar w:fldCharType="separate"/>
            </w:r>
            <w:r w:rsidRPr="00A62E28">
              <w:rPr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=A12+1 </w:instrText>
            </w:r>
            <w:r w:rsidRPr="00A62E28">
              <w:rPr>
                <w:lang w:bidi="es-ES"/>
              </w:rPr>
              <w:fldChar w:fldCharType="separate"/>
            </w:r>
            <w:r w:rsidRPr="00A62E28">
              <w:rPr>
                <w:noProof/>
                <w:lang w:bidi="es-ES"/>
              </w:rPr>
              <w:instrText>2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separate"/>
            </w:r>
            <w:r w:rsidRPr="00A62E28">
              <w:rPr>
                <w:noProof/>
                <w:lang w:bidi="es-ES"/>
              </w:rPr>
              <w:instrText>2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</w:tcBorders>
          </w:tcPr>
          <w:p w14:paraId="281E82B7" w14:textId="77777777" w:rsidR="009850A8" w:rsidRPr="00A62E28" w:rsidRDefault="009850A8" w:rsidP="009850A8">
            <w:pPr>
              <w:pStyle w:val="Fechas"/>
            </w:pPr>
          </w:p>
        </w:tc>
        <w:tc>
          <w:tcPr>
            <w:tcW w:w="1500" w:type="dxa"/>
            <w:tcBorders>
              <w:top w:val="single" w:sz="6" w:space="0" w:color="BFBFBF" w:themeColor="background1" w:themeShade="BF"/>
            </w:tcBorders>
          </w:tcPr>
          <w:p w14:paraId="35896B0A" w14:textId="77777777" w:rsidR="009850A8" w:rsidRPr="00A62E28" w:rsidRDefault="009850A8" w:rsidP="009850A8">
            <w:pPr>
              <w:pStyle w:val="Fechas"/>
            </w:pPr>
          </w:p>
        </w:tc>
        <w:tc>
          <w:tcPr>
            <w:tcW w:w="1494" w:type="dxa"/>
            <w:tcBorders>
              <w:top w:val="single" w:sz="6" w:space="0" w:color="BFBFBF" w:themeColor="background1" w:themeShade="BF"/>
            </w:tcBorders>
          </w:tcPr>
          <w:p w14:paraId="73DC4030" w14:textId="77777777" w:rsidR="009850A8" w:rsidRPr="00A62E28" w:rsidRDefault="009850A8" w:rsidP="009850A8">
            <w:pPr>
              <w:pStyle w:val="Fechas"/>
            </w:pPr>
          </w:p>
        </w:tc>
        <w:tc>
          <w:tcPr>
            <w:tcW w:w="1486" w:type="dxa"/>
            <w:tcBorders>
              <w:top w:val="single" w:sz="6" w:space="0" w:color="BFBFBF" w:themeColor="background1" w:themeShade="BF"/>
            </w:tcBorders>
          </w:tcPr>
          <w:p w14:paraId="63975E4E" w14:textId="77777777" w:rsidR="009850A8" w:rsidRPr="00A62E28" w:rsidRDefault="009850A8" w:rsidP="009850A8">
            <w:pPr>
              <w:pStyle w:val="Fechas"/>
            </w:pPr>
          </w:p>
        </w:tc>
        <w:tc>
          <w:tcPr>
            <w:tcW w:w="1501" w:type="dxa"/>
            <w:tcBorders>
              <w:top w:val="single" w:sz="6" w:space="0" w:color="BFBFBF" w:themeColor="background1" w:themeShade="BF"/>
            </w:tcBorders>
          </w:tcPr>
          <w:p w14:paraId="4109D3B1" w14:textId="77777777" w:rsidR="009850A8" w:rsidRPr="00A62E28" w:rsidRDefault="009850A8" w:rsidP="009850A8">
            <w:pPr>
              <w:pStyle w:val="Fechas"/>
            </w:pPr>
          </w:p>
        </w:tc>
      </w:tr>
      <w:tr w:rsidR="009850A8" w:rsidRPr="00A62E28" w14:paraId="4E1BAC11" w14:textId="77777777" w:rsidTr="004F50AA">
        <w:trPr>
          <w:trHeight w:hRule="exact" w:val="864"/>
        </w:trPr>
        <w:tc>
          <w:tcPr>
            <w:tcW w:w="1482" w:type="dxa"/>
            <w:tcBorders>
              <w:bottom w:val="single" w:sz="6" w:space="0" w:color="BFBFBF" w:themeColor="background1" w:themeShade="BF"/>
            </w:tcBorders>
          </w:tcPr>
          <w:p w14:paraId="0E742962" w14:textId="77777777" w:rsidR="009850A8" w:rsidRPr="00A62E28" w:rsidRDefault="009850A8" w:rsidP="009850A8"/>
        </w:tc>
        <w:tc>
          <w:tcPr>
            <w:tcW w:w="1485" w:type="dxa"/>
            <w:tcBorders>
              <w:bottom w:val="single" w:sz="6" w:space="0" w:color="BFBFBF" w:themeColor="background1" w:themeShade="BF"/>
            </w:tcBorders>
          </w:tcPr>
          <w:p w14:paraId="19645498" w14:textId="77777777" w:rsidR="009850A8" w:rsidRPr="00A62E28" w:rsidRDefault="009850A8" w:rsidP="009850A8"/>
        </w:tc>
        <w:tc>
          <w:tcPr>
            <w:tcW w:w="1502" w:type="dxa"/>
            <w:tcBorders>
              <w:bottom w:val="single" w:sz="6" w:space="0" w:color="BFBFBF" w:themeColor="background1" w:themeShade="BF"/>
            </w:tcBorders>
          </w:tcPr>
          <w:p w14:paraId="390E0357" w14:textId="77777777" w:rsidR="009850A8" w:rsidRPr="00A62E28" w:rsidRDefault="009850A8" w:rsidP="009850A8"/>
        </w:tc>
        <w:tc>
          <w:tcPr>
            <w:tcW w:w="1500" w:type="dxa"/>
            <w:tcBorders>
              <w:bottom w:val="single" w:sz="6" w:space="0" w:color="BFBFBF" w:themeColor="background1" w:themeShade="BF"/>
            </w:tcBorders>
          </w:tcPr>
          <w:p w14:paraId="69A2FC51" w14:textId="77777777" w:rsidR="009850A8" w:rsidRPr="00A62E28" w:rsidRDefault="009850A8" w:rsidP="009850A8"/>
        </w:tc>
        <w:tc>
          <w:tcPr>
            <w:tcW w:w="1494" w:type="dxa"/>
            <w:tcBorders>
              <w:bottom w:val="single" w:sz="6" w:space="0" w:color="BFBFBF" w:themeColor="background1" w:themeShade="BF"/>
            </w:tcBorders>
          </w:tcPr>
          <w:p w14:paraId="2CB695DB" w14:textId="77777777" w:rsidR="009850A8" w:rsidRPr="00A62E28" w:rsidRDefault="009850A8" w:rsidP="009850A8"/>
        </w:tc>
        <w:tc>
          <w:tcPr>
            <w:tcW w:w="1486" w:type="dxa"/>
            <w:tcBorders>
              <w:bottom w:val="single" w:sz="6" w:space="0" w:color="BFBFBF" w:themeColor="background1" w:themeShade="BF"/>
            </w:tcBorders>
          </w:tcPr>
          <w:p w14:paraId="739FB1A5" w14:textId="77777777" w:rsidR="009850A8" w:rsidRPr="00A62E28" w:rsidRDefault="009850A8" w:rsidP="009850A8"/>
        </w:tc>
        <w:tc>
          <w:tcPr>
            <w:tcW w:w="1501" w:type="dxa"/>
            <w:tcBorders>
              <w:bottom w:val="single" w:sz="6" w:space="0" w:color="BFBFBF" w:themeColor="background1" w:themeShade="BF"/>
            </w:tcBorders>
          </w:tcPr>
          <w:p w14:paraId="506F04E5" w14:textId="77777777" w:rsidR="009850A8" w:rsidRPr="00A62E28" w:rsidRDefault="009850A8" w:rsidP="009850A8"/>
        </w:tc>
      </w:tr>
    </w:tbl>
    <w:tbl>
      <w:tblPr>
        <w:tblW w:w="5000" w:type="pct"/>
        <w:tblLook w:val="04A0" w:firstRow="1" w:lastRow="0" w:firstColumn="1" w:lastColumn="0" w:noHBand="0" w:noVBand="1"/>
        <w:tblCaption w:val="Diseño de tabla"/>
      </w:tblPr>
      <w:tblGrid>
        <w:gridCol w:w="10466"/>
      </w:tblGrid>
      <w:tr w:rsidR="007E7F6F" w:rsidRPr="00A62E28" w14:paraId="72388839" w14:textId="77777777" w:rsidTr="007E7F6F">
        <w:tc>
          <w:tcPr>
            <w:tcW w:w="10466" w:type="dxa"/>
            <w:shd w:val="clear" w:color="auto" w:fill="495E00" w:themeFill="accent1" w:themeFillShade="80"/>
          </w:tcPr>
          <w:p w14:paraId="2653A6F3" w14:textId="64BAEECE" w:rsidR="007E7F6F" w:rsidRPr="00A62E28" w:rsidRDefault="007E7F6F" w:rsidP="00922DC1">
            <w:pPr>
              <w:pStyle w:val="Me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 MonthStart \@ MMMM \* MERGEFORMAT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t>marzo</w:t>
            </w:r>
            <w:r w:rsidRPr="00A62E28">
              <w:rPr>
                <w:lang w:bidi="es-ES"/>
              </w:rPr>
              <w:fldChar w:fldCharType="end"/>
            </w:r>
          </w:p>
        </w:tc>
      </w:tr>
      <w:tr w:rsidR="007E7F6F" w:rsidRPr="00A62E28" w14:paraId="0632D304" w14:textId="77777777" w:rsidTr="007E7F6F">
        <w:tc>
          <w:tcPr>
            <w:tcW w:w="1046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7DCEEBA3" w14:textId="736CF7BE" w:rsidR="007E7F6F" w:rsidRPr="00A62E28" w:rsidRDefault="007E7F6F" w:rsidP="00922DC1">
            <w:pPr>
              <w:pStyle w:val="Ao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 MonthStart \@  yyyy   \* MERGEFORMAT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t>2023</w:t>
            </w:r>
            <w:r w:rsidRPr="00A62E28">
              <w:rPr>
                <w:lang w:bidi="es-ES"/>
              </w:rPr>
              <w:fldChar w:fldCharType="end"/>
            </w:r>
          </w:p>
        </w:tc>
      </w:tr>
      <w:tr w:rsidR="007E7F6F" w:rsidRPr="00A62E28" w14:paraId="37AE5223" w14:textId="77777777" w:rsidTr="007E7F6F">
        <w:tc>
          <w:tcPr>
            <w:tcW w:w="10466" w:type="dxa"/>
            <w:tcBorders>
              <w:top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14:paraId="66D5EB3C" w14:textId="0F2E8B04" w:rsidR="007E7F6F" w:rsidRPr="00A62E28" w:rsidRDefault="00A86765" w:rsidP="00922DC1">
            <w:pPr>
              <w:pStyle w:val="Subttulo"/>
            </w:pPr>
            <w:r>
              <w:t xml:space="preserve">Programación actividades </w:t>
            </w:r>
          </w:p>
        </w:tc>
      </w:tr>
    </w:tbl>
    <w:tbl>
      <w:tblPr>
        <w:tblStyle w:val="Tablanormal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Diseño de tabla"/>
      </w:tblPr>
      <w:tblGrid>
        <w:gridCol w:w="6411"/>
        <w:gridCol w:w="4055"/>
      </w:tblGrid>
      <w:tr w:rsidR="007E7F6F" w:rsidRPr="00A62E28" w14:paraId="3ABF83DF" w14:textId="77777777" w:rsidTr="007E7F6F">
        <w:trPr>
          <w:trHeight w:hRule="exact" w:val="3312"/>
        </w:trPr>
        <w:tc>
          <w:tcPr>
            <w:tcW w:w="6411" w:type="dxa"/>
            <w:tcMar>
              <w:left w:w="403" w:type="dxa"/>
            </w:tcMar>
          </w:tcPr>
          <w:p w14:paraId="76C91D7F" w14:textId="6C81C90F" w:rsidR="007E7F6F" w:rsidRPr="00A62E28" w:rsidRDefault="00A86765" w:rsidP="00922DC1">
            <w:pPr>
              <w:pStyle w:val="Ttulo"/>
            </w:pPr>
            <w:r>
              <w:t>Meta</w:t>
            </w:r>
          </w:p>
          <w:p w14:paraId="4CB21E46" w14:textId="720014AE" w:rsidR="009132CD" w:rsidRPr="0000169A" w:rsidRDefault="009132CD" w:rsidP="009132CD">
            <w:pPr>
              <w:pStyle w:val="Textoindependiente"/>
              <w:rPr>
                <w:sz w:val="20"/>
                <w:szCs w:val="20"/>
              </w:rPr>
            </w:pPr>
            <w:r w:rsidRPr="0000169A">
              <w:rPr>
                <w:sz w:val="20"/>
                <w:szCs w:val="20"/>
              </w:rPr>
              <w:t>Dado el horario que logre construir para llevar a cabo mis actividades académicas en la universidad, en aras de aprovechar mejor el tiempo y hacer una distribución correcta del mismo, debo enfocarme en dar buen uso a los huecos que tengo entre clases para realizar otro tipo de actividades de tal manera que con el pasar del tiempo no se agrupen todas.</w:t>
            </w:r>
          </w:p>
          <w:p w14:paraId="1C7D97A3" w14:textId="67EC5EDC" w:rsidR="007E7F6F" w:rsidRPr="00A62E28" w:rsidRDefault="009132CD" w:rsidP="009132CD">
            <w:pPr>
              <w:pStyle w:val="Textoindependiente"/>
            </w:pPr>
            <w:r w:rsidRPr="0000169A">
              <w:rPr>
                <w:sz w:val="20"/>
                <w:szCs w:val="20"/>
              </w:rPr>
              <w:t xml:space="preserve">Actividades: </w:t>
            </w:r>
            <w:r w:rsidRPr="004F50AA">
              <w:rPr>
                <w:b/>
                <w:bCs/>
                <w:color w:val="FF0000"/>
                <w:sz w:val="20"/>
                <w:szCs w:val="20"/>
              </w:rPr>
              <w:t>clases</w:t>
            </w:r>
            <w:r w:rsidRPr="004F50AA">
              <w:rPr>
                <w:b/>
                <w:bCs/>
                <w:sz w:val="20"/>
                <w:szCs w:val="20"/>
              </w:rPr>
              <w:t xml:space="preserve">, </w:t>
            </w:r>
            <w:r w:rsidRPr="004F50AA">
              <w:rPr>
                <w:b/>
                <w:bCs/>
                <w:color w:val="00B050"/>
                <w:sz w:val="20"/>
                <w:szCs w:val="20"/>
              </w:rPr>
              <w:t>entrenar</w:t>
            </w:r>
            <w:r>
              <w:rPr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4F50AA">
              <w:rPr>
                <w:b/>
                <w:bCs/>
                <w:color w:val="00B050"/>
                <w:sz w:val="20"/>
                <w:szCs w:val="20"/>
              </w:rPr>
              <w:t>(45 minutos Max)</w:t>
            </w:r>
            <w:r w:rsidRPr="004F50AA">
              <w:rPr>
                <w:b/>
                <w:bCs/>
                <w:sz w:val="20"/>
                <w:szCs w:val="20"/>
              </w:rPr>
              <w:t>,</w:t>
            </w:r>
            <w:r w:rsidRPr="004F50AA">
              <w:rPr>
                <w:b/>
                <w:bCs/>
                <w:color w:val="7030A0"/>
                <w:sz w:val="20"/>
                <w:szCs w:val="20"/>
              </w:rPr>
              <w:t xml:space="preserve"> trabajo personal</w:t>
            </w:r>
            <w:r w:rsidRPr="004F50AA">
              <w:rPr>
                <w:b/>
                <w:bCs/>
                <w:sz w:val="20"/>
                <w:szCs w:val="20"/>
              </w:rPr>
              <w:t>,</w:t>
            </w:r>
            <w:r w:rsidRPr="0000169A">
              <w:rPr>
                <w:sz w:val="20"/>
                <w:szCs w:val="20"/>
              </w:rPr>
              <w:t xml:space="preserve"> </w:t>
            </w:r>
            <w:r w:rsidRPr="004F50AA">
              <w:rPr>
                <w:b/>
                <w:bCs/>
                <w:sz w:val="20"/>
                <w:szCs w:val="20"/>
              </w:rPr>
              <w:t xml:space="preserve">aseo general, </w:t>
            </w:r>
            <w:r w:rsidRPr="004F50AA">
              <w:rPr>
                <w:b/>
                <w:bCs/>
                <w:color w:val="0BBEFF" w:themeColor="accent3" w:themeShade="BF"/>
                <w:sz w:val="20"/>
                <w:szCs w:val="20"/>
              </w:rPr>
              <w:t>cocina</w:t>
            </w:r>
            <w:r>
              <w:rPr>
                <w:b/>
                <w:bCs/>
                <w:color w:val="0BBEFF" w:themeColor="accent3" w:themeShade="BF"/>
                <w:sz w:val="20"/>
                <w:szCs w:val="20"/>
              </w:rPr>
              <w:t>.</w:t>
            </w:r>
          </w:p>
        </w:tc>
        <w:tc>
          <w:tcPr>
            <w:tcW w:w="4055" w:type="dxa"/>
          </w:tcPr>
          <w:p w14:paraId="192EFD7E" w14:textId="77777777" w:rsidR="007E7F6F" w:rsidRPr="00A62E28" w:rsidRDefault="007E7F6F" w:rsidP="00922DC1">
            <w:pPr>
              <w:jc w:val="center"/>
            </w:pPr>
            <w:r w:rsidRPr="00A62E28">
              <w:rPr>
                <w:noProof/>
                <w:lang w:bidi="es-ES"/>
              </w:rPr>
              <w:drawing>
                <wp:inline distT="0" distB="0" distL="0" distR="0" wp14:anchorId="6032C539" wp14:editId="255118F3">
                  <wp:extent cx="2135697" cy="1480921"/>
                  <wp:effectExtent l="152400" t="190500" r="245745" b="233680"/>
                  <wp:docPr id="2" name="Marcador de posi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rcador de posición"/>
                          <pic:cNvPicPr/>
                        </pic:nvPicPr>
                        <pic:blipFill>
                          <a:blip r:embed="rId11"/>
                          <a:srcRect l="8562" r="856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decalendario"/>
        <w:tblW w:w="5000" w:type="pct"/>
        <w:tblLook w:val="0420" w:firstRow="1" w:lastRow="0" w:firstColumn="0" w:lastColumn="0" w:noHBand="0" w:noVBand="1"/>
        <w:tblCaption w:val="Diseño de tabla"/>
      </w:tblPr>
      <w:tblGrid>
        <w:gridCol w:w="1482"/>
        <w:gridCol w:w="1485"/>
        <w:gridCol w:w="1502"/>
        <w:gridCol w:w="1500"/>
        <w:gridCol w:w="1494"/>
        <w:gridCol w:w="1486"/>
        <w:gridCol w:w="1501"/>
      </w:tblGrid>
      <w:tr w:rsidR="00224201" w:rsidRPr="00A62E28" w14:paraId="4E882C07" w14:textId="77777777" w:rsidTr="0092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396902694"/>
            <w:placeholder>
              <w:docPart w:val="95FDE7BBE45F46ECB025712DA848376A"/>
            </w:placeholder>
            <w:temporary/>
            <w:showingPlcHdr/>
            <w15:appearance w15:val="hidden"/>
          </w:sdtPr>
          <w:sdtContent>
            <w:tc>
              <w:tcPr>
                <w:tcW w:w="1482" w:type="dxa"/>
                <w:tcBorders>
                  <w:top w:val="single" w:sz="6" w:space="0" w:color="BFBFBF" w:themeColor="background1" w:themeShade="BF"/>
                </w:tcBorders>
              </w:tcPr>
              <w:p w14:paraId="7AE03873" w14:textId="77777777" w:rsidR="00224201" w:rsidRPr="00A62E28" w:rsidRDefault="00224201" w:rsidP="00922DC1">
                <w:pPr>
                  <w:pStyle w:val="Das"/>
                </w:pPr>
                <w:r w:rsidRPr="00A62E28">
                  <w:rPr>
                    <w:lang w:bidi="es-ES"/>
                  </w:rPr>
                  <w:t>Lunes</w:t>
                </w:r>
              </w:p>
            </w:tc>
          </w:sdtContent>
        </w:sdt>
        <w:tc>
          <w:tcPr>
            <w:tcW w:w="1485" w:type="dxa"/>
            <w:tcBorders>
              <w:top w:val="single" w:sz="6" w:space="0" w:color="BFBFBF" w:themeColor="background1" w:themeShade="BF"/>
            </w:tcBorders>
          </w:tcPr>
          <w:p w14:paraId="06E2878C" w14:textId="77777777" w:rsidR="00224201" w:rsidRPr="00A62E28" w:rsidRDefault="00224201" w:rsidP="00922DC1">
            <w:pPr>
              <w:pStyle w:val="Das"/>
            </w:pPr>
            <w:sdt>
              <w:sdtPr>
                <w:id w:val="111177508"/>
                <w:placeholder>
                  <w:docPart w:val="E1605C509044408AA610FC12D5A0F278"/>
                </w:placeholder>
                <w:temporary/>
                <w:showingPlcHdr/>
                <w15:appearance w15:val="hidden"/>
              </w:sdtPr>
              <w:sdtContent>
                <w:r w:rsidRPr="00A62E28">
                  <w:rPr>
                    <w:lang w:bidi="es-ES"/>
                  </w:rPr>
                  <w:t>Martes</w:t>
                </w:r>
              </w:sdtContent>
            </w:sdt>
          </w:p>
        </w:tc>
        <w:tc>
          <w:tcPr>
            <w:tcW w:w="1502" w:type="dxa"/>
            <w:tcBorders>
              <w:top w:val="single" w:sz="6" w:space="0" w:color="BFBFBF" w:themeColor="background1" w:themeShade="BF"/>
            </w:tcBorders>
          </w:tcPr>
          <w:p w14:paraId="3B76AB66" w14:textId="77777777" w:rsidR="00224201" w:rsidRPr="00A62E28" w:rsidRDefault="00224201" w:rsidP="00922DC1">
            <w:pPr>
              <w:pStyle w:val="Das"/>
            </w:pPr>
            <w:sdt>
              <w:sdtPr>
                <w:id w:val="11427763"/>
                <w:placeholder>
                  <w:docPart w:val="47524710D3924F0E9DBDDBDBAF7BDFDF"/>
                </w:placeholder>
                <w:temporary/>
                <w:showingPlcHdr/>
                <w15:appearance w15:val="hidden"/>
              </w:sdtPr>
              <w:sdtContent>
                <w:r w:rsidRPr="00A62E28">
                  <w:rPr>
                    <w:lang w:bidi="es-ES"/>
                  </w:rPr>
                  <w:t>Miércoles</w:t>
                </w:r>
              </w:sdtContent>
            </w:sdt>
          </w:p>
        </w:tc>
        <w:tc>
          <w:tcPr>
            <w:tcW w:w="1500" w:type="dxa"/>
            <w:tcBorders>
              <w:top w:val="single" w:sz="6" w:space="0" w:color="BFBFBF" w:themeColor="background1" w:themeShade="BF"/>
            </w:tcBorders>
          </w:tcPr>
          <w:p w14:paraId="529A41F8" w14:textId="77777777" w:rsidR="00224201" w:rsidRPr="00A62E28" w:rsidRDefault="00224201" w:rsidP="00922DC1">
            <w:pPr>
              <w:pStyle w:val="Das"/>
            </w:pPr>
            <w:sdt>
              <w:sdtPr>
                <w:id w:val="-1246110366"/>
                <w:placeholder>
                  <w:docPart w:val="68345E92EFA9498E987EEF881A1FDD76"/>
                </w:placeholder>
                <w:temporary/>
                <w:showingPlcHdr/>
                <w15:appearance w15:val="hidden"/>
              </w:sdtPr>
              <w:sdtContent>
                <w:r w:rsidRPr="00A62E28">
                  <w:rPr>
                    <w:lang w:bidi="es-ES"/>
                  </w:rPr>
                  <w:t>Jueves</w:t>
                </w:r>
              </w:sdtContent>
            </w:sdt>
          </w:p>
        </w:tc>
        <w:tc>
          <w:tcPr>
            <w:tcW w:w="1494" w:type="dxa"/>
            <w:tcBorders>
              <w:top w:val="single" w:sz="6" w:space="0" w:color="BFBFBF" w:themeColor="background1" w:themeShade="BF"/>
            </w:tcBorders>
          </w:tcPr>
          <w:p w14:paraId="02E19FBD" w14:textId="77777777" w:rsidR="00224201" w:rsidRPr="00A62E28" w:rsidRDefault="00224201" w:rsidP="00922DC1">
            <w:pPr>
              <w:pStyle w:val="Das"/>
            </w:pPr>
            <w:sdt>
              <w:sdtPr>
                <w:id w:val="1853143127"/>
                <w:placeholder>
                  <w:docPart w:val="4D5D6FD378EE479996279F4015A83908"/>
                </w:placeholder>
                <w:temporary/>
                <w:showingPlcHdr/>
                <w15:appearance w15:val="hidden"/>
              </w:sdtPr>
              <w:sdtContent>
                <w:r w:rsidRPr="00A62E28">
                  <w:rPr>
                    <w:lang w:bidi="es-ES"/>
                  </w:rPr>
                  <w:t>Viernes</w:t>
                </w:r>
              </w:sdtContent>
            </w:sdt>
          </w:p>
        </w:tc>
        <w:tc>
          <w:tcPr>
            <w:tcW w:w="1486" w:type="dxa"/>
            <w:tcBorders>
              <w:top w:val="single" w:sz="6" w:space="0" w:color="BFBFBF" w:themeColor="background1" w:themeShade="BF"/>
            </w:tcBorders>
          </w:tcPr>
          <w:p w14:paraId="24B9C491" w14:textId="77777777" w:rsidR="00224201" w:rsidRPr="00A62E28" w:rsidRDefault="00224201" w:rsidP="00922DC1">
            <w:pPr>
              <w:pStyle w:val="Das"/>
            </w:pPr>
            <w:sdt>
              <w:sdtPr>
                <w:id w:val="1259640183"/>
                <w:placeholder>
                  <w:docPart w:val="B958C6B359CD41CD92B330EFE2FF56CE"/>
                </w:placeholder>
                <w:temporary/>
                <w:showingPlcHdr/>
                <w15:appearance w15:val="hidden"/>
              </w:sdtPr>
              <w:sdtContent>
                <w:r w:rsidRPr="00A62E28">
                  <w:rPr>
                    <w:lang w:bidi="es-ES"/>
                  </w:rPr>
                  <w:t>Sábado</w:t>
                </w:r>
              </w:sdtContent>
            </w:sdt>
          </w:p>
        </w:tc>
        <w:tc>
          <w:tcPr>
            <w:tcW w:w="1501" w:type="dxa"/>
            <w:tcBorders>
              <w:top w:val="single" w:sz="6" w:space="0" w:color="BFBFBF" w:themeColor="background1" w:themeShade="BF"/>
            </w:tcBorders>
          </w:tcPr>
          <w:p w14:paraId="05B6BD48" w14:textId="77777777" w:rsidR="00224201" w:rsidRPr="00A62E28" w:rsidRDefault="00224201" w:rsidP="00922DC1">
            <w:pPr>
              <w:pStyle w:val="Das"/>
            </w:pPr>
            <w:sdt>
              <w:sdtPr>
                <w:id w:val="1659031866"/>
                <w:placeholder>
                  <w:docPart w:val="7E5B6D46C5484F2A80579784D91BCB81"/>
                </w:placeholder>
                <w:temporary/>
                <w:showingPlcHdr/>
                <w15:appearance w15:val="hidden"/>
              </w:sdtPr>
              <w:sdtContent>
                <w:r w:rsidRPr="00A62E28">
                  <w:rPr>
                    <w:lang w:bidi="es-ES"/>
                  </w:rPr>
                  <w:t>Domingo</w:t>
                </w:r>
              </w:sdtContent>
            </w:sdt>
          </w:p>
        </w:tc>
      </w:tr>
      <w:tr w:rsidR="00224201" w:rsidRPr="00A62E28" w14:paraId="18B661C1" w14:textId="77777777" w:rsidTr="00922DC1">
        <w:tc>
          <w:tcPr>
            <w:tcW w:w="1482" w:type="dxa"/>
            <w:tcBorders>
              <w:bottom w:val="nil"/>
            </w:tcBorders>
            <w:shd w:val="clear" w:color="auto" w:fill="FFBFBF" w:themeFill="accent5" w:themeFillTint="33"/>
          </w:tcPr>
          <w:p w14:paraId="590DDD36" w14:textId="77777777" w:rsidR="00224201" w:rsidRPr="00A62E28" w:rsidRDefault="00224201" w:rsidP="00922DC1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MonthStart \@ dddd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miércoles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"</w:instrText>
            </w:r>
            <w:r w:rsidRPr="00531631">
              <w:rPr>
                <w:lang w:bidi="es-ES"/>
              </w:rPr>
              <w:instrText>lunes</w:instrText>
            </w:r>
            <w:r w:rsidRPr="00A62E28">
              <w:rPr>
                <w:lang w:bidi="es-ES"/>
              </w:rPr>
              <w:instrText>" 1 ""</w:instrTex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5" w:type="dxa"/>
            <w:tcBorders>
              <w:bottom w:val="nil"/>
            </w:tcBorders>
            <w:shd w:val="clear" w:color="auto" w:fill="F7E8CF" w:themeFill="accent2" w:themeFillTint="33"/>
          </w:tcPr>
          <w:p w14:paraId="03EC4433" w14:textId="77777777" w:rsidR="00224201" w:rsidRPr="00A62E28" w:rsidRDefault="00224201" w:rsidP="00922DC1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MonthStart \@ dddd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miércoles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"</w:instrText>
            </w:r>
            <w:r w:rsidRPr="00531631">
              <w:instrText>martes</w:instrText>
            </w:r>
            <w:r w:rsidRPr="00A62E28">
              <w:rPr>
                <w:lang w:bidi="es-ES"/>
              </w:rPr>
              <w:instrText xml:space="preserve">" 1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=A2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0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&lt;&gt; 0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=A2+1 </w:instrText>
            </w:r>
            <w:r w:rsidRPr="00A62E28">
              <w:rPr>
                <w:lang w:bidi="es-ES"/>
              </w:rPr>
              <w:fldChar w:fldCharType="separate"/>
            </w:r>
            <w:r w:rsidRPr="00A62E28">
              <w:rPr>
                <w:noProof/>
                <w:lang w:bidi="es-ES"/>
              </w:rPr>
              <w:instrText>2022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2" w:type="dxa"/>
            <w:tcBorders>
              <w:bottom w:val="nil"/>
            </w:tcBorders>
            <w:shd w:val="clear" w:color="auto" w:fill="E0F6FF" w:themeFill="accent3" w:themeFillTint="33"/>
          </w:tcPr>
          <w:p w14:paraId="1A011B5E" w14:textId="77777777" w:rsidR="00224201" w:rsidRPr="00A62E28" w:rsidRDefault="00224201" w:rsidP="00922DC1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MonthStart \@ dddd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miércoles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"</w:instrText>
            </w:r>
            <w:r w:rsidRPr="00531631">
              <w:instrText>miércoles</w:instrText>
            </w:r>
            <w:r w:rsidRPr="00A62E28">
              <w:rPr>
                <w:lang w:bidi="es-ES"/>
              </w:rPr>
              <w:instrText xml:space="preserve">" 1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=B2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0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&lt;&gt; 0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=B2+1 </w:instrText>
            </w:r>
            <w:r w:rsidRPr="00A62E28">
              <w:rPr>
                <w:lang w:bidi="es-ES"/>
              </w:rPr>
              <w:fldChar w:fldCharType="separate"/>
            </w:r>
            <w:r w:rsidRPr="00A62E28">
              <w:rPr>
                <w:b/>
                <w:noProof/>
                <w:lang w:bidi="es-ES"/>
              </w:rPr>
              <w:instrText>!B2 No está en la tabla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end"/>
            </w:r>
            <w:r>
              <w:rPr>
                <w:lang w:bidi="es-ES"/>
              </w:rPr>
              <w:fldChar w:fldCharType="separate"/>
            </w:r>
            <w:r w:rsidRPr="00A62E28">
              <w:rPr>
                <w:noProof/>
                <w:lang w:bidi="es-ES"/>
              </w:rPr>
              <w:t>1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0" w:type="dxa"/>
            <w:tcBorders>
              <w:bottom w:val="nil"/>
            </w:tcBorders>
            <w:shd w:val="clear" w:color="auto" w:fill="F7E8CF" w:themeFill="accent2" w:themeFillTint="33"/>
          </w:tcPr>
          <w:p w14:paraId="37839986" w14:textId="77777777" w:rsidR="00224201" w:rsidRPr="00A62E28" w:rsidRDefault="00224201" w:rsidP="00922DC1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MonthStart \@ dddd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miércoles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"</w:instrText>
            </w:r>
            <w:r w:rsidRPr="00531631">
              <w:instrText>jueves</w:instrText>
            </w:r>
            <w:r w:rsidRPr="00A62E28">
              <w:rPr>
                <w:lang w:bidi="es-ES"/>
              </w:rPr>
              <w:instrText xml:space="preserve">" 1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=C2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&lt;&gt; 0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=C2+1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</w:instrText>
            </w:r>
            <w:r w:rsidRPr="00A62E28">
              <w:rPr>
                <w:lang w:bidi="es-ES"/>
              </w:rPr>
              <w:fldChar w:fldCharType="end"/>
            </w:r>
            <w:r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94" w:type="dxa"/>
            <w:tcBorders>
              <w:bottom w:val="nil"/>
            </w:tcBorders>
            <w:shd w:val="clear" w:color="auto" w:fill="E0F6FF" w:themeFill="accent3" w:themeFillTint="33"/>
          </w:tcPr>
          <w:p w14:paraId="4EA5823F" w14:textId="77777777" w:rsidR="00224201" w:rsidRPr="00A62E28" w:rsidRDefault="00224201" w:rsidP="00922DC1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MonthStart \@ dddd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miércoles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>= "</w:instrText>
            </w:r>
            <w:r w:rsidRPr="00531631">
              <w:instrText>viernes</w:instrText>
            </w:r>
            <w:r w:rsidRPr="00A62E28">
              <w:rPr>
                <w:lang w:bidi="es-ES"/>
              </w:rPr>
              <w:instrText xml:space="preserve">" 1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=D2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&lt;&gt; 0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=D2+1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3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6" w:type="dxa"/>
            <w:tcBorders>
              <w:bottom w:val="nil"/>
            </w:tcBorders>
            <w:shd w:val="clear" w:color="auto" w:fill="FFBFBF" w:themeFill="accent5" w:themeFillTint="33"/>
          </w:tcPr>
          <w:p w14:paraId="3E827930" w14:textId="77777777" w:rsidR="00224201" w:rsidRPr="00A62E28" w:rsidRDefault="00224201" w:rsidP="00922DC1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MonthStart \@ dddd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miércoles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"</w:instrText>
            </w:r>
            <w:r w:rsidRPr="00531631">
              <w:instrText>sábado</w:instrText>
            </w:r>
            <w:r w:rsidRPr="00A62E28">
              <w:rPr>
                <w:lang w:bidi="es-ES"/>
              </w:rPr>
              <w:instrText xml:space="preserve">" 1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=E2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&lt;&gt; 0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=E2+1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4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4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4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1" w:type="dxa"/>
            <w:tcBorders>
              <w:bottom w:val="nil"/>
            </w:tcBorders>
            <w:shd w:val="clear" w:color="auto" w:fill="FFBFBF" w:themeFill="accent5" w:themeFillTint="33"/>
          </w:tcPr>
          <w:p w14:paraId="2E6FF929" w14:textId="77777777" w:rsidR="00224201" w:rsidRPr="00A62E28" w:rsidRDefault="00224201" w:rsidP="00922DC1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MonthStart \@ dddd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miércoles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"</w:instrText>
            </w:r>
            <w:r w:rsidRPr="00531631">
              <w:instrText>domingo</w:instrText>
            </w:r>
            <w:r w:rsidRPr="00A62E28">
              <w:rPr>
                <w:lang w:bidi="es-ES"/>
              </w:rPr>
              <w:instrText xml:space="preserve">" 1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=F2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4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&lt;&gt; 0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=F2+1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5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5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5</w:t>
            </w:r>
            <w:r w:rsidRPr="00A62E28">
              <w:rPr>
                <w:lang w:bidi="es-ES"/>
              </w:rPr>
              <w:fldChar w:fldCharType="end"/>
            </w:r>
          </w:p>
        </w:tc>
      </w:tr>
      <w:tr w:rsidR="009850A8" w:rsidRPr="00A62E28" w14:paraId="0F8EBE1F" w14:textId="77777777" w:rsidTr="00D5455C">
        <w:trPr>
          <w:trHeight w:hRule="exact" w:val="3690"/>
        </w:trPr>
        <w:tc>
          <w:tcPr>
            <w:tcW w:w="148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3548A462" w14:textId="77777777" w:rsidR="00D5455C" w:rsidRPr="009619E6" w:rsidRDefault="00D5455C" w:rsidP="00D5455C">
            <w:pPr>
              <w:rPr>
                <w:b/>
                <w:bCs/>
                <w:color w:val="FF4040" w:themeColor="accent5" w:themeTint="99"/>
              </w:rPr>
            </w:pPr>
            <w:r>
              <w:rPr>
                <w:b/>
                <w:bCs/>
              </w:rPr>
              <w:t>0</w:t>
            </w:r>
            <w:r w:rsidRPr="001C515F">
              <w:rPr>
                <w:b/>
                <w:bCs/>
              </w:rPr>
              <w:t>8</w:t>
            </w:r>
            <w:r>
              <w:rPr>
                <w:b/>
                <w:bCs/>
              </w:rPr>
              <w:t>:00</w:t>
            </w:r>
            <w:r w:rsidRPr="001C515F">
              <w:rPr>
                <w:b/>
                <w:bCs/>
              </w:rPr>
              <w:t>-10</w:t>
            </w:r>
            <w:r>
              <w:rPr>
                <w:b/>
                <w:bCs/>
              </w:rPr>
              <w:t xml:space="preserve">:00 / </w:t>
            </w:r>
            <w:r w:rsidRPr="009619E6">
              <w:rPr>
                <w:b/>
                <w:bCs/>
                <w:color w:val="FF4040" w:themeColor="accent5" w:themeTint="99"/>
              </w:rPr>
              <w:t>estudiar clase 3</w:t>
            </w:r>
          </w:p>
          <w:p w14:paraId="3ED70B4F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10:00-12:00 </w:t>
            </w:r>
            <w:r w:rsidRPr="009619E6">
              <w:rPr>
                <w:b/>
                <w:bCs/>
                <w:color w:val="FF4040" w:themeColor="accent5" w:themeTint="99"/>
              </w:rPr>
              <w:t>estudiar clase 5</w:t>
            </w:r>
          </w:p>
          <w:p w14:paraId="5AD9A905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>12:00-14:00/ almorzar</w:t>
            </w:r>
          </w:p>
          <w:p w14:paraId="6B35FE0E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14:00-16:00 / </w:t>
            </w:r>
            <w:r w:rsidRPr="00844607">
              <w:rPr>
                <w:b/>
                <w:bCs/>
                <w:color w:val="B364BA" w:themeColor="text2" w:themeTint="80"/>
              </w:rPr>
              <w:t>trabajo personal</w:t>
            </w:r>
          </w:p>
          <w:p w14:paraId="116045BE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16:00-18:00/ </w:t>
            </w:r>
            <w:r w:rsidRPr="004F50AA">
              <w:rPr>
                <w:b/>
                <w:bCs/>
                <w:color w:val="00B050"/>
              </w:rPr>
              <w:t>entrenar</w:t>
            </w:r>
          </w:p>
          <w:p w14:paraId="60E7D07B" w14:textId="356037CE" w:rsidR="009850A8" w:rsidRPr="00A62E28" w:rsidRDefault="00D5455C" w:rsidP="00D5455C">
            <w:r>
              <w:rPr>
                <w:b/>
                <w:bCs/>
              </w:rPr>
              <w:t xml:space="preserve">18:00-20:00/ </w:t>
            </w:r>
            <w:r w:rsidRPr="00844607">
              <w:rPr>
                <w:b/>
                <w:bCs/>
                <w:color w:val="B364BA" w:themeColor="text2" w:themeTint="80"/>
              </w:rPr>
              <w:t>trabajo personal</w:t>
            </w:r>
          </w:p>
        </w:tc>
        <w:tc>
          <w:tcPr>
            <w:tcW w:w="148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00FD5F77" w14:textId="77777777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1C515F">
              <w:rPr>
                <w:b/>
                <w:bCs/>
              </w:rPr>
              <w:t>8</w:t>
            </w:r>
            <w:r>
              <w:rPr>
                <w:b/>
                <w:bCs/>
              </w:rPr>
              <w:t>:00</w:t>
            </w:r>
            <w:r w:rsidRPr="001C515F">
              <w:rPr>
                <w:b/>
                <w:bCs/>
              </w:rPr>
              <w:t>-10</w:t>
            </w:r>
            <w:r>
              <w:rPr>
                <w:b/>
                <w:bCs/>
              </w:rPr>
              <w:t>:00 /</w:t>
            </w:r>
            <w:r w:rsidRPr="001C515F">
              <w:rPr>
                <w:b/>
                <w:bCs/>
                <w:color w:val="FF0000"/>
              </w:rPr>
              <w:t>clase 1</w:t>
            </w:r>
          </w:p>
          <w:p w14:paraId="1343F814" w14:textId="77777777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10:00-12:00/ Estudiar </w:t>
            </w:r>
            <w:r w:rsidRPr="00EA5B25">
              <w:rPr>
                <w:b/>
                <w:bCs/>
                <w:color w:val="FF4040" w:themeColor="accent5" w:themeTint="99"/>
              </w:rPr>
              <w:t>clase 1</w:t>
            </w:r>
          </w:p>
          <w:p w14:paraId="3190D250" w14:textId="77777777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12:00-14:00/ Almorzar </w:t>
            </w:r>
          </w:p>
          <w:p w14:paraId="1BE10B23" w14:textId="77777777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14:00-16:00</w:t>
            </w:r>
            <w:r w:rsidRPr="001C515F">
              <w:rPr>
                <w:b/>
                <w:bCs/>
                <w:color w:val="FF0000"/>
              </w:rPr>
              <w:t xml:space="preserve"> </w:t>
            </w:r>
            <w:r w:rsidRPr="001C515F">
              <w:rPr>
                <w:b/>
                <w:bCs/>
                <w:color w:val="000000" w:themeColor="text1"/>
              </w:rPr>
              <w:t>/</w:t>
            </w:r>
            <w:r w:rsidRPr="001C515F">
              <w:rPr>
                <w:b/>
                <w:bCs/>
                <w:color w:val="FF0000"/>
              </w:rPr>
              <w:t>clase 2</w:t>
            </w:r>
          </w:p>
          <w:p w14:paraId="23750529" w14:textId="77777777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16:00-18:00/ estudiar </w:t>
            </w:r>
            <w:r w:rsidRPr="00EA5B25">
              <w:rPr>
                <w:b/>
                <w:bCs/>
                <w:color w:val="FF4040" w:themeColor="accent5" w:themeTint="99"/>
              </w:rPr>
              <w:t>clase 2</w:t>
            </w:r>
          </w:p>
          <w:p w14:paraId="6E1219A9" w14:textId="5B53C402" w:rsidR="009850A8" w:rsidRPr="001C515F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18:00-20:00/ </w:t>
            </w:r>
            <w:r w:rsidRPr="004F50AA">
              <w:rPr>
                <w:b/>
                <w:bCs/>
                <w:color w:val="00B050"/>
              </w:rPr>
              <w:t xml:space="preserve">entrenar </w:t>
            </w:r>
          </w:p>
        </w:tc>
        <w:tc>
          <w:tcPr>
            <w:tcW w:w="150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04B8AE92" w14:textId="77777777" w:rsidR="00D5455C" w:rsidRPr="004F50AA" w:rsidRDefault="00D5455C" w:rsidP="00D5455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0</w:t>
            </w:r>
            <w:r w:rsidRPr="001C515F">
              <w:rPr>
                <w:b/>
                <w:bCs/>
              </w:rPr>
              <w:t>8</w:t>
            </w:r>
            <w:r>
              <w:rPr>
                <w:b/>
                <w:bCs/>
              </w:rPr>
              <w:t>:00</w:t>
            </w:r>
            <w:r w:rsidRPr="001C515F">
              <w:rPr>
                <w:b/>
                <w:bCs/>
              </w:rPr>
              <w:t>-10</w:t>
            </w:r>
            <w:r>
              <w:rPr>
                <w:b/>
                <w:bCs/>
              </w:rPr>
              <w:t xml:space="preserve">:00/ </w:t>
            </w:r>
            <w:r w:rsidRPr="004F50AA">
              <w:rPr>
                <w:b/>
                <w:bCs/>
                <w:color w:val="FF0000"/>
              </w:rPr>
              <w:t>clase 3</w:t>
            </w:r>
          </w:p>
          <w:p w14:paraId="3C0DC964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10:00-12:00/ </w:t>
            </w:r>
            <w:r w:rsidRPr="004F50AA">
              <w:rPr>
                <w:b/>
                <w:bCs/>
                <w:color w:val="FF0000"/>
              </w:rPr>
              <w:t>clase 4</w:t>
            </w:r>
          </w:p>
          <w:p w14:paraId="77F3DD90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12:00-14:00/ </w:t>
            </w:r>
            <w:r w:rsidRPr="004F50AA">
              <w:rPr>
                <w:b/>
                <w:bCs/>
                <w:color w:val="FF0000"/>
              </w:rPr>
              <w:t>clase 5</w:t>
            </w:r>
          </w:p>
          <w:p w14:paraId="6187CE27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14:00-16:00/ </w:t>
            </w:r>
            <w:r w:rsidRPr="004F50AA">
              <w:rPr>
                <w:b/>
                <w:bCs/>
                <w:color w:val="FF0000"/>
              </w:rPr>
              <w:t>clase 6</w:t>
            </w:r>
          </w:p>
          <w:p w14:paraId="31FC9D4A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16:00-18:00/ </w:t>
            </w:r>
            <w:r w:rsidRPr="004F50AA">
              <w:rPr>
                <w:b/>
                <w:bCs/>
                <w:color w:val="00B050"/>
              </w:rPr>
              <w:t>entrenar</w:t>
            </w:r>
          </w:p>
          <w:p w14:paraId="3EA65EA1" w14:textId="432AE1AC" w:rsidR="009850A8" w:rsidRPr="00A62E28" w:rsidRDefault="00D5455C" w:rsidP="00D5455C">
            <w:r>
              <w:rPr>
                <w:b/>
                <w:bCs/>
              </w:rPr>
              <w:t xml:space="preserve">18:00-20:00/ cenar- </w:t>
            </w:r>
            <w:r w:rsidRPr="00722E07">
              <w:rPr>
                <w:b/>
                <w:bCs/>
                <w:color w:val="FF4040" w:themeColor="accent5" w:themeTint="99"/>
              </w:rPr>
              <w:t>estudiar clase 4-6 hasta 22:30</w:t>
            </w:r>
          </w:p>
        </w:tc>
        <w:tc>
          <w:tcPr>
            <w:tcW w:w="1500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267ED349" w14:textId="77777777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1C515F">
              <w:rPr>
                <w:b/>
                <w:bCs/>
              </w:rPr>
              <w:t>8</w:t>
            </w:r>
            <w:r>
              <w:rPr>
                <w:b/>
                <w:bCs/>
              </w:rPr>
              <w:t>:00</w:t>
            </w:r>
            <w:r w:rsidRPr="001C515F">
              <w:rPr>
                <w:b/>
                <w:bCs/>
              </w:rPr>
              <w:t>-10</w:t>
            </w:r>
            <w:r>
              <w:rPr>
                <w:b/>
                <w:bCs/>
              </w:rPr>
              <w:t>:00 /</w:t>
            </w:r>
            <w:r w:rsidRPr="001C515F">
              <w:rPr>
                <w:b/>
                <w:bCs/>
                <w:color w:val="FF0000"/>
              </w:rPr>
              <w:t>clase 1</w:t>
            </w:r>
          </w:p>
          <w:p w14:paraId="6A7C70E8" w14:textId="77777777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10:00-12:00/ Estudiar </w:t>
            </w:r>
            <w:r w:rsidRPr="00EA5B25">
              <w:rPr>
                <w:b/>
                <w:bCs/>
                <w:color w:val="FF4040" w:themeColor="accent5" w:themeTint="99"/>
              </w:rPr>
              <w:t>clase 1</w:t>
            </w:r>
          </w:p>
          <w:p w14:paraId="430468DF" w14:textId="77777777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12:00-14:00/ Almorzar </w:t>
            </w:r>
          </w:p>
          <w:p w14:paraId="1B37FEC4" w14:textId="77777777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>14:00-16:00</w:t>
            </w:r>
            <w:r w:rsidRPr="001C515F">
              <w:rPr>
                <w:b/>
                <w:bCs/>
                <w:color w:val="FF0000"/>
              </w:rPr>
              <w:t xml:space="preserve"> </w:t>
            </w:r>
            <w:r w:rsidRPr="001C515F">
              <w:rPr>
                <w:b/>
                <w:bCs/>
                <w:color w:val="000000" w:themeColor="text1"/>
              </w:rPr>
              <w:t>/</w:t>
            </w:r>
            <w:r w:rsidRPr="001C515F">
              <w:rPr>
                <w:b/>
                <w:bCs/>
                <w:color w:val="FF0000"/>
              </w:rPr>
              <w:t>clase 2</w:t>
            </w:r>
          </w:p>
          <w:p w14:paraId="4E35712E" w14:textId="77777777" w:rsidR="009850A8" w:rsidRDefault="009850A8" w:rsidP="009850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16:00-18:00/ estudiar </w:t>
            </w:r>
            <w:r w:rsidRPr="00EA5B25">
              <w:rPr>
                <w:b/>
                <w:bCs/>
                <w:color w:val="FF4040" w:themeColor="accent5" w:themeTint="99"/>
              </w:rPr>
              <w:t>clase 2</w:t>
            </w:r>
          </w:p>
          <w:p w14:paraId="761A2CC0" w14:textId="7343D297" w:rsidR="009850A8" w:rsidRPr="00A62E28" w:rsidRDefault="009850A8" w:rsidP="009850A8">
            <w:r>
              <w:rPr>
                <w:b/>
                <w:bCs/>
              </w:rPr>
              <w:t xml:space="preserve">18:00-20:00/ </w:t>
            </w:r>
            <w:r w:rsidRPr="004F50AA">
              <w:rPr>
                <w:b/>
                <w:bCs/>
                <w:color w:val="00B050"/>
              </w:rPr>
              <w:t xml:space="preserve">entrenar </w:t>
            </w:r>
          </w:p>
        </w:tc>
        <w:tc>
          <w:tcPr>
            <w:tcW w:w="149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4161F816" w14:textId="77777777" w:rsidR="00D5455C" w:rsidRPr="004F50AA" w:rsidRDefault="00D5455C" w:rsidP="00D5455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0</w:t>
            </w:r>
            <w:r w:rsidRPr="001C515F">
              <w:rPr>
                <w:b/>
                <w:bCs/>
              </w:rPr>
              <w:t>8</w:t>
            </w:r>
            <w:r>
              <w:rPr>
                <w:b/>
                <w:bCs/>
              </w:rPr>
              <w:t>:00</w:t>
            </w:r>
            <w:r w:rsidRPr="001C515F">
              <w:rPr>
                <w:b/>
                <w:bCs/>
              </w:rPr>
              <w:t>-10</w:t>
            </w:r>
            <w:r>
              <w:rPr>
                <w:b/>
                <w:bCs/>
              </w:rPr>
              <w:t xml:space="preserve">:00/ </w:t>
            </w:r>
            <w:r w:rsidRPr="004F50AA">
              <w:rPr>
                <w:b/>
                <w:bCs/>
                <w:color w:val="FF0000"/>
              </w:rPr>
              <w:t>clase 3</w:t>
            </w:r>
          </w:p>
          <w:p w14:paraId="6677452C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10:00-12:00/ </w:t>
            </w:r>
            <w:r w:rsidRPr="004F50AA">
              <w:rPr>
                <w:b/>
                <w:bCs/>
                <w:color w:val="FF0000"/>
              </w:rPr>
              <w:t>clase 4</w:t>
            </w:r>
          </w:p>
          <w:p w14:paraId="08A59961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12:00-14:00/ </w:t>
            </w:r>
            <w:r w:rsidRPr="004F50AA">
              <w:rPr>
                <w:b/>
                <w:bCs/>
                <w:color w:val="FF0000"/>
              </w:rPr>
              <w:t>clase 5</w:t>
            </w:r>
          </w:p>
          <w:p w14:paraId="53F9E365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14:00-16:00/ </w:t>
            </w:r>
            <w:r w:rsidRPr="004F50AA">
              <w:rPr>
                <w:b/>
                <w:bCs/>
                <w:color w:val="FF0000"/>
              </w:rPr>
              <w:t>clase 6</w:t>
            </w:r>
          </w:p>
          <w:p w14:paraId="34958CA2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16:00-18:00/ </w:t>
            </w:r>
            <w:r w:rsidRPr="004F50AA">
              <w:rPr>
                <w:b/>
                <w:bCs/>
                <w:color w:val="00B050"/>
              </w:rPr>
              <w:t>entrenar</w:t>
            </w:r>
          </w:p>
          <w:p w14:paraId="7DC37CFB" w14:textId="6840EEC0" w:rsidR="009850A8" w:rsidRPr="00A62E28" w:rsidRDefault="00D5455C" w:rsidP="00D5455C">
            <w:r>
              <w:rPr>
                <w:b/>
                <w:bCs/>
              </w:rPr>
              <w:t xml:space="preserve">18:00-20:00/ cenar- </w:t>
            </w:r>
            <w:r w:rsidRPr="00722E07">
              <w:rPr>
                <w:b/>
                <w:bCs/>
                <w:color w:val="FF4040" w:themeColor="accent5" w:themeTint="99"/>
              </w:rPr>
              <w:t>estudiar clase 4-6 hasta 22:30</w:t>
            </w:r>
          </w:p>
        </w:tc>
        <w:tc>
          <w:tcPr>
            <w:tcW w:w="1486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7E56F593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1C515F">
              <w:rPr>
                <w:b/>
                <w:bCs/>
              </w:rPr>
              <w:t>8</w:t>
            </w:r>
            <w:r>
              <w:rPr>
                <w:b/>
                <w:bCs/>
              </w:rPr>
              <w:t>:00</w:t>
            </w:r>
            <w:r w:rsidRPr="001C515F">
              <w:rPr>
                <w:b/>
                <w:bCs/>
              </w:rPr>
              <w:t>-10</w:t>
            </w:r>
            <w:r>
              <w:rPr>
                <w:b/>
                <w:bCs/>
              </w:rPr>
              <w:t xml:space="preserve">:00 </w:t>
            </w:r>
            <w:r w:rsidRPr="00D5455C">
              <w:rPr>
                <w:b/>
                <w:bCs/>
                <w:color w:val="FF0000"/>
              </w:rPr>
              <w:t>estudiar/ hacer trabajos clase 1</w:t>
            </w:r>
          </w:p>
          <w:p w14:paraId="6917F246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10:00-12:00/ </w:t>
            </w:r>
            <w:r w:rsidRPr="00D5455C">
              <w:rPr>
                <w:b/>
                <w:bCs/>
                <w:color w:val="FF0000"/>
              </w:rPr>
              <w:t xml:space="preserve">estudiar/ hacer trabajos clase </w:t>
            </w:r>
            <w:r>
              <w:rPr>
                <w:b/>
                <w:bCs/>
                <w:color w:val="FF0000"/>
              </w:rPr>
              <w:t>2</w:t>
            </w:r>
          </w:p>
          <w:p w14:paraId="56B65A98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>12:00-14:00</w:t>
            </w:r>
          </w:p>
          <w:p w14:paraId="2CBE5A07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>14:00-16:00/</w:t>
            </w:r>
            <w:r w:rsidRPr="00D5455C">
              <w:rPr>
                <w:b/>
                <w:bCs/>
                <w:color w:val="FF0000"/>
              </w:rPr>
              <w:t xml:space="preserve"> estudiar/ hacer trabajos clase </w:t>
            </w:r>
            <w:r>
              <w:rPr>
                <w:b/>
                <w:bCs/>
                <w:color w:val="FF0000"/>
              </w:rPr>
              <w:t>3</w:t>
            </w:r>
          </w:p>
          <w:p w14:paraId="1D908C19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16:00-18:00/ </w:t>
            </w:r>
            <w:r w:rsidRPr="004F50AA">
              <w:rPr>
                <w:b/>
                <w:bCs/>
                <w:color w:val="00B050"/>
              </w:rPr>
              <w:t>entrenar</w:t>
            </w:r>
          </w:p>
          <w:p w14:paraId="0D17EECB" w14:textId="4D5B4E7B" w:rsidR="009850A8" w:rsidRPr="00A62E28" w:rsidRDefault="00D5455C" w:rsidP="00D5455C">
            <w:r>
              <w:rPr>
                <w:b/>
                <w:bCs/>
              </w:rPr>
              <w:t>18:00-20:00</w:t>
            </w:r>
          </w:p>
        </w:tc>
        <w:tc>
          <w:tcPr>
            <w:tcW w:w="1501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1F7FA64A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1C515F">
              <w:rPr>
                <w:b/>
                <w:bCs/>
              </w:rPr>
              <w:t>8</w:t>
            </w:r>
            <w:r>
              <w:rPr>
                <w:b/>
                <w:bCs/>
              </w:rPr>
              <w:t>:00</w:t>
            </w:r>
            <w:r w:rsidRPr="001C515F">
              <w:rPr>
                <w:b/>
                <w:bCs/>
              </w:rPr>
              <w:t>-10</w:t>
            </w:r>
            <w:r>
              <w:rPr>
                <w:b/>
                <w:bCs/>
              </w:rPr>
              <w:t xml:space="preserve">:00 </w:t>
            </w:r>
            <w:r w:rsidRPr="00D5455C">
              <w:rPr>
                <w:b/>
                <w:bCs/>
                <w:color w:val="FF0000"/>
              </w:rPr>
              <w:t xml:space="preserve">estudiar/ hacer trabajos clase </w:t>
            </w:r>
            <w:r>
              <w:rPr>
                <w:b/>
                <w:bCs/>
                <w:color w:val="FF0000"/>
              </w:rPr>
              <w:t>4</w:t>
            </w:r>
          </w:p>
          <w:p w14:paraId="7F1B27F1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10:00-12:00/ </w:t>
            </w:r>
            <w:r w:rsidRPr="00D5455C">
              <w:rPr>
                <w:b/>
                <w:bCs/>
                <w:color w:val="FF0000"/>
              </w:rPr>
              <w:t xml:space="preserve">estudiar/ hacer trabajos clase </w:t>
            </w:r>
            <w:r>
              <w:rPr>
                <w:b/>
                <w:bCs/>
                <w:color w:val="FF0000"/>
              </w:rPr>
              <w:t>5</w:t>
            </w:r>
          </w:p>
          <w:p w14:paraId="4FD83831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>12:00-14:00</w:t>
            </w:r>
          </w:p>
          <w:p w14:paraId="34F0A284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>14:00-16:00/</w:t>
            </w:r>
            <w:r w:rsidRPr="00D5455C">
              <w:rPr>
                <w:b/>
                <w:bCs/>
                <w:color w:val="FF0000"/>
              </w:rPr>
              <w:t xml:space="preserve"> estudiar/ hacer trabajos clase </w:t>
            </w:r>
            <w:r>
              <w:rPr>
                <w:b/>
                <w:bCs/>
                <w:color w:val="FF0000"/>
              </w:rPr>
              <w:t>6</w:t>
            </w:r>
          </w:p>
          <w:p w14:paraId="0E977F51" w14:textId="77777777" w:rsidR="00D5455C" w:rsidRDefault="00D5455C" w:rsidP="00D5455C">
            <w:pPr>
              <w:rPr>
                <w:b/>
                <w:bCs/>
              </w:rPr>
            </w:pPr>
            <w:r>
              <w:rPr>
                <w:b/>
                <w:bCs/>
              </w:rPr>
              <w:t>16:00-18:00/ ver anime</w:t>
            </w:r>
          </w:p>
          <w:p w14:paraId="1998A215" w14:textId="64FC0656" w:rsidR="009850A8" w:rsidRPr="00A62E28" w:rsidRDefault="00D5455C" w:rsidP="00D5455C">
            <w:r>
              <w:rPr>
                <w:b/>
                <w:bCs/>
              </w:rPr>
              <w:t>18:00-20:00</w:t>
            </w:r>
          </w:p>
        </w:tc>
      </w:tr>
      <w:tr w:rsidR="009850A8" w:rsidRPr="00A62E28" w14:paraId="24A324B0" w14:textId="77777777" w:rsidTr="00922DC1">
        <w:tc>
          <w:tcPr>
            <w:tcW w:w="1482" w:type="dxa"/>
            <w:tcBorders>
              <w:top w:val="single" w:sz="6" w:space="0" w:color="BFBFBF" w:themeColor="background1" w:themeShade="BF"/>
              <w:bottom w:val="nil"/>
            </w:tcBorders>
          </w:tcPr>
          <w:p w14:paraId="72207177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=G2+1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6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5" w:type="dxa"/>
            <w:tcBorders>
              <w:top w:val="single" w:sz="6" w:space="0" w:color="BFBFBF" w:themeColor="background1" w:themeShade="BF"/>
              <w:bottom w:val="nil"/>
            </w:tcBorders>
          </w:tcPr>
          <w:p w14:paraId="61ADEA00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=A4+1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7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bottom w:val="nil"/>
            </w:tcBorders>
          </w:tcPr>
          <w:p w14:paraId="67F6E0EF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=B4+1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8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0" w:type="dxa"/>
            <w:tcBorders>
              <w:top w:val="single" w:sz="6" w:space="0" w:color="BFBFBF" w:themeColor="background1" w:themeShade="BF"/>
              <w:bottom w:val="nil"/>
            </w:tcBorders>
          </w:tcPr>
          <w:p w14:paraId="05200FFD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=C4+1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9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94" w:type="dxa"/>
            <w:tcBorders>
              <w:top w:val="single" w:sz="6" w:space="0" w:color="BFBFBF" w:themeColor="background1" w:themeShade="BF"/>
              <w:bottom w:val="nil"/>
            </w:tcBorders>
          </w:tcPr>
          <w:p w14:paraId="3A120440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=D4+1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10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6" w:type="dxa"/>
            <w:tcBorders>
              <w:top w:val="single" w:sz="6" w:space="0" w:color="BFBFBF" w:themeColor="background1" w:themeShade="BF"/>
              <w:bottom w:val="nil"/>
            </w:tcBorders>
          </w:tcPr>
          <w:p w14:paraId="6039CC96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=E4+1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11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1" w:type="dxa"/>
            <w:tcBorders>
              <w:top w:val="single" w:sz="6" w:space="0" w:color="BFBFBF" w:themeColor="background1" w:themeShade="BF"/>
              <w:bottom w:val="nil"/>
            </w:tcBorders>
          </w:tcPr>
          <w:p w14:paraId="246A7F52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=F4+1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12</w:t>
            </w:r>
            <w:r w:rsidRPr="00A62E28">
              <w:rPr>
                <w:lang w:bidi="es-ES"/>
              </w:rPr>
              <w:fldChar w:fldCharType="end"/>
            </w:r>
          </w:p>
        </w:tc>
      </w:tr>
      <w:tr w:rsidR="009850A8" w:rsidRPr="00A62E28" w14:paraId="2CE86543" w14:textId="77777777" w:rsidTr="00922DC1">
        <w:trPr>
          <w:trHeight w:hRule="exact" w:val="813"/>
        </w:trPr>
        <w:tc>
          <w:tcPr>
            <w:tcW w:w="148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21C33ABF" w14:textId="77777777" w:rsidR="009850A8" w:rsidRPr="00A62E28" w:rsidRDefault="009850A8" w:rsidP="009850A8"/>
        </w:tc>
        <w:tc>
          <w:tcPr>
            <w:tcW w:w="148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59B17DD0" w14:textId="77777777" w:rsidR="009850A8" w:rsidRPr="00A62E28" w:rsidRDefault="009850A8" w:rsidP="009850A8"/>
        </w:tc>
        <w:tc>
          <w:tcPr>
            <w:tcW w:w="150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093478E5" w14:textId="77777777" w:rsidR="009850A8" w:rsidRPr="00A62E28" w:rsidRDefault="009850A8" w:rsidP="009850A8"/>
        </w:tc>
        <w:tc>
          <w:tcPr>
            <w:tcW w:w="1500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3D0EA4FC" w14:textId="77777777" w:rsidR="009850A8" w:rsidRPr="00A62E28" w:rsidRDefault="009850A8" w:rsidP="009850A8"/>
        </w:tc>
        <w:tc>
          <w:tcPr>
            <w:tcW w:w="149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75DC2F6F" w14:textId="77777777" w:rsidR="009850A8" w:rsidRPr="00A62E28" w:rsidRDefault="009850A8" w:rsidP="009850A8"/>
        </w:tc>
        <w:tc>
          <w:tcPr>
            <w:tcW w:w="1486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1B14B800" w14:textId="77777777" w:rsidR="009850A8" w:rsidRPr="00A62E28" w:rsidRDefault="009850A8" w:rsidP="009850A8"/>
        </w:tc>
        <w:tc>
          <w:tcPr>
            <w:tcW w:w="1501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04E3A973" w14:textId="77777777" w:rsidR="009850A8" w:rsidRPr="00A62E28" w:rsidRDefault="009850A8" w:rsidP="009850A8"/>
        </w:tc>
      </w:tr>
      <w:tr w:rsidR="009850A8" w:rsidRPr="00A62E28" w14:paraId="77375D68" w14:textId="77777777" w:rsidTr="00922DC1">
        <w:tc>
          <w:tcPr>
            <w:tcW w:w="1482" w:type="dxa"/>
            <w:tcBorders>
              <w:top w:val="single" w:sz="6" w:space="0" w:color="BFBFBF" w:themeColor="background1" w:themeShade="BF"/>
              <w:bottom w:val="nil"/>
            </w:tcBorders>
          </w:tcPr>
          <w:p w14:paraId="6A8195ED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=G4+1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13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5" w:type="dxa"/>
            <w:tcBorders>
              <w:top w:val="single" w:sz="6" w:space="0" w:color="BFBFBF" w:themeColor="background1" w:themeShade="BF"/>
              <w:bottom w:val="nil"/>
            </w:tcBorders>
          </w:tcPr>
          <w:p w14:paraId="08619618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=A6+1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14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bottom w:val="nil"/>
            </w:tcBorders>
          </w:tcPr>
          <w:p w14:paraId="22C7C6E6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=B6+1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15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0" w:type="dxa"/>
            <w:tcBorders>
              <w:top w:val="single" w:sz="6" w:space="0" w:color="BFBFBF" w:themeColor="background1" w:themeShade="BF"/>
              <w:bottom w:val="nil"/>
            </w:tcBorders>
          </w:tcPr>
          <w:p w14:paraId="65263786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=C6+1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16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94" w:type="dxa"/>
            <w:tcBorders>
              <w:top w:val="single" w:sz="6" w:space="0" w:color="BFBFBF" w:themeColor="background1" w:themeShade="BF"/>
              <w:bottom w:val="nil"/>
            </w:tcBorders>
          </w:tcPr>
          <w:p w14:paraId="062D04F2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=D6+1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17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6" w:type="dxa"/>
            <w:tcBorders>
              <w:top w:val="single" w:sz="6" w:space="0" w:color="BFBFBF" w:themeColor="background1" w:themeShade="BF"/>
              <w:bottom w:val="nil"/>
            </w:tcBorders>
          </w:tcPr>
          <w:p w14:paraId="082375A9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=E6+1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18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1" w:type="dxa"/>
            <w:tcBorders>
              <w:top w:val="single" w:sz="6" w:space="0" w:color="BFBFBF" w:themeColor="background1" w:themeShade="BF"/>
              <w:bottom w:val="nil"/>
            </w:tcBorders>
          </w:tcPr>
          <w:p w14:paraId="53657B48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=F6+1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19</w:t>
            </w:r>
            <w:r w:rsidRPr="00A62E28">
              <w:rPr>
                <w:lang w:bidi="es-ES"/>
              </w:rPr>
              <w:fldChar w:fldCharType="end"/>
            </w:r>
          </w:p>
        </w:tc>
      </w:tr>
      <w:tr w:rsidR="009850A8" w:rsidRPr="00A62E28" w14:paraId="0709A4DA" w14:textId="77777777" w:rsidTr="00922DC1">
        <w:trPr>
          <w:trHeight w:hRule="exact" w:val="864"/>
        </w:trPr>
        <w:tc>
          <w:tcPr>
            <w:tcW w:w="148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22076056" w14:textId="77777777" w:rsidR="009850A8" w:rsidRPr="00A62E28" w:rsidRDefault="009850A8" w:rsidP="009850A8"/>
        </w:tc>
        <w:tc>
          <w:tcPr>
            <w:tcW w:w="148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100778F8" w14:textId="77777777" w:rsidR="009850A8" w:rsidRPr="00A62E28" w:rsidRDefault="009850A8" w:rsidP="009850A8"/>
        </w:tc>
        <w:tc>
          <w:tcPr>
            <w:tcW w:w="150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09B87EA4" w14:textId="77777777" w:rsidR="009850A8" w:rsidRPr="00A62E28" w:rsidRDefault="009850A8" w:rsidP="009850A8"/>
        </w:tc>
        <w:tc>
          <w:tcPr>
            <w:tcW w:w="1500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05DF0411" w14:textId="77777777" w:rsidR="009850A8" w:rsidRPr="00A62E28" w:rsidRDefault="009850A8" w:rsidP="009850A8"/>
        </w:tc>
        <w:tc>
          <w:tcPr>
            <w:tcW w:w="149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57ABB347" w14:textId="77777777" w:rsidR="009850A8" w:rsidRPr="00A62E28" w:rsidRDefault="009850A8" w:rsidP="009850A8"/>
        </w:tc>
        <w:tc>
          <w:tcPr>
            <w:tcW w:w="1486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71097FFC" w14:textId="77777777" w:rsidR="009850A8" w:rsidRPr="00A62E28" w:rsidRDefault="009850A8" w:rsidP="009850A8"/>
        </w:tc>
        <w:tc>
          <w:tcPr>
            <w:tcW w:w="1501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147FD48B" w14:textId="77777777" w:rsidR="009850A8" w:rsidRPr="00A62E28" w:rsidRDefault="009850A8" w:rsidP="009850A8"/>
        </w:tc>
      </w:tr>
      <w:tr w:rsidR="009850A8" w:rsidRPr="00A62E28" w14:paraId="5230E8E6" w14:textId="77777777" w:rsidTr="00922DC1">
        <w:tc>
          <w:tcPr>
            <w:tcW w:w="1482" w:type="dxa"/>
            <w:tcBorders>
              <w:top w:val="single" w:sz="6" w:space="0" w:color="BFBFBF" w:themeColor="background1" w:themeShade="BF"/>
              <w:bottom w:val="nil"/>
            </w:tcBorders>
          </w:tcPr>
          <w:p w14:paraId="1805F632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=G6+1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20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5" w:type="dxa"/>
            <w:tcBorders>
              <w:top w:val="single" w:sz="6" w:space="0" w:color="BFBFBF" w:themeColor="background1" w:themeShade="BF"/>
              <w:bottom w:val="nil"/>
            </w:tcBorders>
          </w:tcPr>
          <w:p w14:paraId="37C29C14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=A8+1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21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bottom w:val="nil"/>
            </w:tcBorders>
          </w:tcPr>
          <w:p w14:paraId="3FEA82C8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=B8+1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22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0" w:type="dxa"/>
            <w:tcBorders>
              <w:top w:val="single" w:sz="6" w:space="0" w:color="BFBFBF" w:themeColor="background1" w:themeShade="BF"/>
              <w:bottom w:val="nil"/>
            </w:tcBorders>
          </w:tcPr>
          <w:p w14:paraId="22A8127E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=C8+1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23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94" w:type="dxa"/>
            <w:tcBorders>
              <w:top w:val="single" w:sz="6" w:space="0" w:color="BFBFBF" w:themeColor="background1" w:themeShade="BF"/>
              <w:bottom w:val="nil"/>
            </w:tcBorders>
          </w:tcPr>
          <w:p w14:paraId="24DA2B77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=D8+1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24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6" w:type="dxa"/>
            <w:tcBorders>
              <w:top w:val="single" w:sz="6" w:space="0" w:color="BFBFBF" w:themeColor="background1" w:themeShade="BF"/>
              <w:bottom w:val="nil"/>
            </w:tcBorders>
          </w:tcPr>
          <w:p w14:paraId="60C236D7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=E8+1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25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1" w:type="dxa"/>
            <w:tcBorders>
              <w:top w:val="single" w:sz="6" w:space="0" w:color="BFBFBF" w:themeColor="background1" w:themeShade="BF"/>
              <w:bottom w:val="nil"/>
            </w:tcBorders>
          </w:tcPr>
          <w:p w14:paraId="15BEC24E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=F8+1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26</w:t>
            </w:r>
            <w:r w:rsidRPr="00A62E28">
              <w:rPr>
                <w:lang w:bidi="es-ES"/>
              </w:rPr>
              <w:fldChar w:fldCharType="end"/>
            </w:r>
          </w:p>
        </w:tc>
      </w:tr>
      <w:tr w:rsidR="009850A8" w:rsidRPr="00A62E28" w14:paraId="3CF29E51" w14:textId="77777777" w:rsidTr="00922DC1">
        <w:trPr>
          <w:trHeight w:hRule="exact" w:val="864"/>
        </w:trPr>
        <w:tc>
          <w:tcPr>
            <w:tcW w:w="148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3963B318" w14:textId="77777777" w:rsidR="009850A8" w:rsidRPr="00A62E28" w:rsidRDefault="009850A8" w:rsidP="009850A8"/>
        </w:tc>
        <w:tc>
          <w:tcPr>
            <w:tcW w:w="148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40DA7D01" w14:textId="77777777" w:rsidR="009850A8" w:rsidRPr="00A62E28" w:rsidRDefault="009850A8" w:rsidP="009850A8"/>
        </w:tc>
        <w:tc>
          <w:tcPr>
            <w:tcW w:w="150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18FA6EAD" w14:textId="77777777" w:rsidR="009850A8" w:rsidRPr="00A62E28" w:rsidRDefault="009850A8" w:rsidP="009850A8"/>
        </w:tc>
        <w:tc>
          <w:tcPr>
            <w:tcW w:w="1500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5A74981F" w14:textId="77777777" w:rsidR="009850A8" w:rsidRPr="00A62E28" w:rsidRDefault="009850A8" w:rsidP="009850A8"/>
        </w:tc>
        <w:tc>
          <w:tcPr>
            <w:tcW w:w="149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45FCBCB8" w14:textId="77777777" w:rsidR="009850A8" w:rsidRPr="00A62E28" w:rsidRDefault="009850A8" w:rsidP="009850A8"/>
        </w:tc>
        <w:tc>
          <w:tcPr>
            <w:tcW w:w="1486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0BE0C86C" w14:textId="77777777" w:rsidR="009850A8" w:rsidRPr="00A62E28" w:rsidRDefault="009850A8" w:rsidP="009850A8"/>
        </w:tc>
        <w:tc>
          <w:tcPr>
            <w:tcW w:w="1501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49758816" w14:textId="77777777" w:rsidR="009850A8" w:rsidRPr="00A62E28" w:rsidRDefault="009850A8" w:rsidP="009850A8"/>
        </w:tc>
      </w:tr>
      <w:tr w:rsidR="009850A8" w:rsidRPr="00A62E28" w14:paraId="68A85927" w14:textId="77777777" w:rsidTr="00922DC1">
        <w:tc>
          <w:tcPr>
            <w:tcW w:w="1482" w:type="dxa"/>
            <w:tcBorders>
              <w:top w:val="single" w:sz="6" w:space="0" w:color="BFBFBF" w:themeColor="background1" w:themeShade="BF"/>
              <w:bottom w:val="nil"/>
            </w:tcBorders>
          </w:tcPr>
          <w:p w14:paraId="42B05999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=G8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26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0,""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=G8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26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&lt;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MonthEnd \@ 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=G8+1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27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27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27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5" w:type="dxa"/>
            <w:tcBorders>
              <w:top w:val="single" w:sz="6" w:space="0" w:color="BFBFBF" w:themeColor="background1" w:themeShade="BF"/>
              <w:bottom w:val="nil"/>
            </w:tcBorders>
          </w:tcPr>
          <w:p w14:paraId="026A2A10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=A10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27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0,""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=A10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27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&lt;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MonthEnd \@ 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=A10+1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28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28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t>28</w:t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bottom w:val="nil"/>
            </w:tcBorders>
          </w:tcPr>
          <w:p w14:paraId="3DDC555F" w14:textId="3BD67D88" w:rsidR="009850A8" w:rsidRPr="00A62E28" w:rsidRDefault="009850A8" w:rsidP="009850A8">
            <w:pPr>
              <w:pStyle w:val="Fechas"/>
            </w:pPr>
            <w:r>
              <w:t>29</w:t>
            </w:r>
          </w:p>
        </w:tc>
        <w:tc>
          <w:tcPr>
            <w:tcW w:w="1500" w:type="dxa"/>
            <w:tcBorders>
              <w:top w:val="single" w:sz="6" w:space="0" w:color="BFBFBF" w:themeColor="background1" w:themeShade="BF"/>
              <w:bottom w:val="nil"/>
            </w:tcBorders>
          </w:tcPr>
          <w:p w14:paraId="48C3E1C6" w14:textId="11A9C680" w:rsidR="009850A8" w:rsidRPr="00A62E28" w:rsidRDefault="009850A8" w:rsidP="009850A8">
            <w:pPr>
              <w:pStyle w:val="Fechas"/>
            </w:pPr>
            <w:r>
              <w:rPr>
                <w:lang w:bidi="es-ES"/>
              </w:rPr>
              <w:t>30</w:t>
            </w:r>
          </w:p>
        </w:tc>
        <w:tc>
          <w:tcPr>
            <w:tcW w:w="1494" w:type="dxa"/>
            <w:tcBorders>
              <w:top w:val="single" w:sz="6" w:space="0" w:color="BFBFBF" w:themeColor="background1" w:themeShade="BF"/>
              <w:bottom w:val="nil"/>
            </w:tcBorders>
          </w:tcPr>
          <w:p w14:paraId="1DB9459E" w14:textId="20627E99" w:rsidR="009850A8" w:rsidRPr="00A62E28" w:rsidRDefault="009850A8" w:rsidP="009850A8">
            <w:pPr>
              <w:pStyle w:val="Fechas"/>
            </w:pPr>
            <w:r>
              <w:t>31</w:t>
            </w:r>
          </w:p>
        </w:tc>
        <w:tc>
          <w:tcPr>
            <w:tcW w:w="1486" w:type="dxa"/>
            <w:tcBorders>
              <w:top w:val="single" w:sz="6" w:space="0" w:color="BFBFBF" w:themeColor="background1" w:themeShade="BF"/>
              <w:bottom w:val="nil"/>
            </w:tcBorders>
          </w:tcPr>
          <w:p w14:paraId="67B08C52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=E10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0,""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=E10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&lt;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MonthEnd \@ 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=E10+1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30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1" w:type="dxa"/>
            <w:tcBorders>
              <w:top w:val="single" w:sz="6" w:space="0" w:color="BFBFBF" w:themeColor="background1" w:themeShade="BF"/>
              <w:bottom w:val="nil"/>
            </w:tcBorders>
          </w:tcPr>
          <w:p w14:paraId="7B042264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=F10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0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0,""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=F10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30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&lt;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MonthEnd \@ 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=F10+1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end"/>
            </w:r>
          </w:p>
        </w:tc>
      </w:tr>
      <w:tr w:rsidR="009850A8" w:rsidRPr="00A62E28" w14:paraId="4106B4BA" w14:textId="77777777" w:rsidTr="00922DC1">
        <w:trPr>
          <w:trHeight w:hRule="exact" w:val="864"/>
        </w:trPr>
        <w:tc>
          <w:tcPr>
            <w:tcW w:w="148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1D710CB4" w14:textId="77777777" w:rsidR="009850A8" w:rsidRPr="00A62E28" w:rsidRDefault="009850A8" w:rsidP="009850A8"/>
        </w:tc>
        <w:tc>
          <w:tcPr>
            <w:tcW w:w="148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15011F93" w14:textId="77777777" w:rsidR="009850A8" w:rsidRPr="00A62E28" w:rsidRDefault="009850A8" w:rsidP="009850A8"/>
        </w:tc>
        <w:tc>
          <w:tcPr>
            <w:tcW w:w="1502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6724F722" w14:textId="77777777" w:rsidR="009850A8" w:rsidRPr="00A62E28" w:rsidRDefault="009850A8" w:rsidP="009850A8"/>
        </w:tc>
        <w:tc>
          <w:tcPr>
            <w:tcW w:w="1500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7E8CF" w:themeFill="accent2" w:themeFillTint="33"/>
          </w:tcPr>
          <w:p w14:paraId="1029BE0D" w14:textId="77777777" w:rsidR="009850A8" w:rsidRPr="00A62E28" w:rsidRDefault="009850A8" w:rsidP="009850A8"/>
        </w:tc>
        <w:tc>
          <w:tcPr>
            <w:tcW w:w="149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E0F6FF" w:themeFill="accent3" w:themeFillTint="33"/>
          </w:tcPr>
          <w:p w14:paraId="2C6CC560" w14:textId="77777777" w:rsidR="009850A8" w:rsidRPr="00A62E28" w:rsidRDefault="009850A8" w:rsidP="009850A8"/>
        </w:tc>
        <w:tc>
          <w:tcPr>
            <w:tcW w:w="1486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63DCC6BE" w14:textId="77777777" w:rsidR="009850A8" w:rsidRPr="00A62E28" w:rsidRDefault="009850A8" w:rsidP="009850A8"/>
        </w:tc>
        <w:tc>
          <w:tcPr>
            <w:tcW w:w="1501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FBFBF" w:themeFill="accent5" w:themeFillTint="33"/>
          </w:tcPr>
          <w:p w14:paraId="27C1632E" w14:textId="77777777" w:rsidR="009850A8" w:rsidRPr="00A62E28" w:rsidRDefault="009850A8" w:rsidP="009850A8"/>
        </w:tc>
      </w:tr>
      <w:tr w:rsidR="009850A8" w:rsidRPr="00A62E28" w14:paraId="21790A53" w14:textId="77777777" w:rsidTr="00922DC1">
        <w:tc>
          <w:tcPr>
            <w:tcW w:w="1482" w:type="dxa"/>
            <w:tcBorders>
              <w:top w:val="single" w:sz="6" w:space="0" w:color="BFBFBF" w:themeColor="background1" w:themeShade="BF"/>
            </w:tcBorders>
          </w:tcPr>
          <w:p w14:paraId="39501551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=G10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0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0,""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=G10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&lt;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MonthEnd \@ d 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=G10+1 </w:instrText>
            </w:r>
            <w:r w:rsidRPr="00A62E28">
              <w:rPr>
                <w:lang w:bidi="es-ES"/>
              </w:rPr>
              <w:fldChar w:fldCharType="separate"/>
            </w:r>
            <w:r w:rsidRPr="00A62E28">
              <w:rPr>
                <w:noProof/>
                <w:lang w:bidi="es-ES"/>
              </w:rPr>
              <w:instrText>2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485" w:type="dxa"/>
            <w:tcBorders>
              <w:top w:val="single" w:sz="6" w:space="0" w:color="BFBFBF" w:themeColor="background1" w:themeShade="BF"/>
            </w:tcBorders>
          </w:tcPr>
          <w:p w14:paraId="504EA4C8" w14:textId="77777777" w:rsidR="009850A8" w:rsidRPr="00A62E28" w:rsidRDefault="009850A8" w:rsidP="009850A8">
            <w:pPr>
              <w:pStyle w:val="Fechas"/>
            </w:pP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=A12</w:instrText>
            </w:r>
            <w:r w:rsidRPr="00A62E28">
              <w:rPr>
                <w:lang w:bidi="es-ES"/>
              </w:rPr>
              <w:fldChar w:fldCharType="separate"/>
            </w:r>
            <w:r>
              <w:rPr>
                <w:noProof/>
                <w:lang w:bidi="es-ES"/>
              </w:rPr>
              <w:instrText>0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= 0,""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IF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=A12 </w:instrText>
            </w:r>
            <w:r w:rsidRPr="00A62E28">
              <w:rPr>
                <w:lang w:bidi="es-ES"/>
              </w:rPr>
              <w:fldChar w:fldCharType="separate"/>
            </w:r>
            <w:r w:rsidRPr="00A62E28">
              <w:rPr>
                <w:noProof/>
                <w:lang w:bidi="es-ES"/>
              </w:rPr>
              <w:instrText>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&lt;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DocVariable MonthEnd \@ d </w:instrText>
            </w:r>
            <w:r w:rsidRPr="00A62E28">
              <w:rPr>
                <w:lang w:bidi="es-ES"/>
              </w:rPr>
              <w:fldChar w:fldCharType="separate"/>
            </w:r>
            <w:r w:rsidRPr="00A62E28">
              <w:rPr>
                <w:lang w:bidi="es-ES"/>
              </w:rPr>
              <w:instrText>31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 </w:instrText>
            </w:r>
            <w:r w:rsidRPr="00A62E28">
              <w:rPr>
                <w:lang w:bidi="es-ES"/>
              </w:rPr>
              <w:fldChar w:fldCharType="begin"/>
            </w:r>
            <w:r w:rsidRPr="00A62E28">
              <w:rPr>
                <w:lang w:bidi="es-ES"/>
              </w:rPr>
              <w:instrText xml:space="preserve"> =A12+1 </w:instrText>
            </w:r>
            <w:r w:rsidRPr="00A62E28">
              <w:rPr>
                <w:lang w:bidi="es-ES"/>
              </w:rPr>
              <w:fldChar w:fldCharType="separate"/>
            </w:r>
            <w:r w:rsidRPr="00A62E28">
              <w:rPr>
                <w:noProof/>
                <w:lang w:bidi="es-ES"/>
              </w:rPr>
              <w:instrText>2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instrText xml:space="preserve"> "" </w:instrText>
            </w:r>
            <w:r w:rsidRPr="00A62E28">
              <w:rPr>
                <w:lang w:bidi="es-ES"/>
              </w:rPr>
              <w:fldChar w:fldCharType="separate"/>
            </w:r>
            <w:r w:rsidRPr="00A62E28">
              <w:rPr>
                <w:noProof/>
                <w:lang w:bidi="es-ES"/>
              </w:rPr>
              <w:instrText>2</w:instrText>
            </w:r>
            <w:r w:rsidRPr="00A62E28">
              <w:rPr>
                <w:lang w:bidi="es-ES"/>
              </w:rPr>
              <w:fldChar w:fldCharType="end"/>
            </w:r>
            <w:r w:rsidRPr="00A62E28">
              <w:rPr>
                <w:lang w:bidi="es-ES"/>
              </w:rPr>
              <w:fldChar w:fldCharType="end"/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</w:tcBorders>
          </w:tcPr>
          <w:p w14:paraId="74147D1F" w14:textId="77777777" w:rsidR="009850A8" w:rsidRPr="00A62E28" w:rsidRDefault="009850A8" w:rsidP="009850A8">
            <w:pPr>
              <w:pStyle w:val="Fechas"/>
            </w:pPr>
          </w:p>
        </w:tc>
        <w:tc>
          <w:tcPr>
            <w:tcW w:w="1500" w:type="dxa"/>
            <w:tcBorders>
              <w:top w:val="single" w:sz="6" w:space="0" w:color="BFBFBF" w:themeColor="background1" w:themeShade="BF"/>
            </w:tcBorders>
          </w:tcPr>
          <w:p w14:paraId="511100C0" w14:textId="77777777" w:rsidR="009850A8" w:rsidRPr="00A62E28" w:rsidRDefault="009850A8" w:rsidP="009850A8">
            <w:pPr>
              <w:pStyle w:val="Fechas"/>
            </w:pPr>
          </w:p>
        </w:tc>
        <w:tc>
          <w:tcPr>
            <w:tcW w:w="1494" w:type="dxa"/>
            <w:tcBorders>
              <w:top w:val="single" w:sz="6" w:space="0" w:color="BFBFBF" w:themeColor="background1" w:themeShade="BF"/>
            </w:tcBorders>
          </w:tcPr>
          <w:p w14:paraId="1456B492" w14:textId="77777777" w:rsidR="009850A8" w:rsidRPr="00A62E28" w:rsidRDefault="009850A8" w:rsidP="009850A8">
            <w:pPr>
              <w:pStyle w:val="Fechas"/>
            </w:pPr>
          </w:p>
        </w:tc>
        <w:tc>
          <w:tcPr>
            <w:tcW w:w="1486" w:type="dxa"/>
            <w:tcBorders>
              <w:top w:val="single" w:sz="6" w:space="0" w:color="BFBFBF" w:themeColor="background1" w:themeShade="BF"/>
            </w:tcBorders>
          </w:tcPr>
          <w:p w14:paraId="5D5A1151" w14:textId="77777777" w:rsidR="009850A8" w:rsidRPr="00A62E28" w:rsidRDefault="009850A8" w:rsidP="009850A8">
            <w:pPr>
              <w:pStyle w:val="Fechas"/>
            </w:pPr>
          </w:p>
        </w:tc>
        <w:tc>
          <w:tcPr>
            <w:tcW w:w="1501" w:type="dxa"/>
            <w:tcBorders>
              <w:top w:val="single" w:sz="6" w:space="0" w:color="BFBFBF" w:themeColor="background1" w:themeShade="BF"/>
            </w:tcBorders>
          </w:tcPr>
          <w:p w14:paraId="635726D1" w14:textId="77777777" w:rsidR="009850A8" w:rsidRPr="00A62E28" w:rsidRDefault="009850A8" w:rsidP="009850A8">
            <w:pPr>
              <w:pStyle w:val="Fechas"/>
            </w:pPr>
          </w:p>
        </w:tc>
      </w:tr>
      <w:tr w:rsidR="009850A8" w:rsidRPr="00A62E28" w14:paraId="27339A16" w14:textId="77777777" w:rsidTr="00922DC1">
        <w:trPr>
          <w:trHeight w:hRule="exact" w:val="864"/>
        </w:trPr>
        <w:tc>
          <w:tcPr>
            <w:tcW w:w="1482" w:type="dxa"/>
            <w:tcBorders>
              <w:bottom w:val="single" w:sz="6" w:space="0" w:color="BFBFBF" w:themeColor="background1" w:themeShade="BF"/>
            </w:tcBorders>
          </w:tcPr>
          <w:p w14:paraId="3B8DE94B" w14:textId="77777777" w:rsidR="009850A8" w:rsidRPr="00A62E28" w:rsidRDefault="009850A8" w:rsidP="009850A8"/>
        </w:tc>
        <w:tc>
          <w:tcPr>
            <w:tcW w:w="1485" w:type="dxa"/>
            <w:tcBorders>
              <w:bottom w:val="single" w:sz="6" w:space="0" w:color="BFBFBF" w:themeColor="background1" w:themeShade="BF"/>
            </w:tcBorders>
          </w:tcPr>
          <w:p w14:paraId="4E3BC59A" w14:textId="77777777" w:rsidR="009850A8" w:rsidRPr="00A62E28" w:rsidRDefault="009850A8" w:rsidP="009850A8"/>
        </w:tc>
        <w:tc>
          <w:tcPr>
            <w:tcW w:w="1502" w:type="dxa"/>
            <w:tcBorders>
              <w:bottom w:val="single" w:sz="6" w:space="0" w:color="BFBFBF" w:themeColor="background1" w:themeShade="BF"/>
            </w:tcBorders>
          </w:tcPr>
          <w:p w14:paraId="6618793D" w14:textId="77777777" w:rsidR="009850A8" w:rsidRPr="00A62E28" w:rsidRDefault="009850A8" w:rsidP="009850A8"/>
        </w:tc>
        <w:tc>
          <w:tcPr>
            <w:tcW w:w="1500" w:type="dxa"/>
            <w:tcBorders>
              <w:bottom w:val="single" w:sz="6" w:space="0" w:color="BFBFBF" w:themeColor="background1" w:themeShade="BF"/>
            </w:tcBorders>
          </w:tcPr>
          <w:p w14:paraId="53F00043" w14:textId="77777777" w:rsidR="009850A8" w:rsidRPr="00A62E28" w:rsidRDefault="009850A8" w:rsidP="009850A8"/>
        </w:tc>
        <w:tc>
          <w:tcPr>
            <w:tcW w:w="1494" w:type="dxa"/>
            <w:tcBorders>
              <w:bottom w:val="single" w:sz="6" w:space="0" w:color="BFBFBF" w:themeColor="background1" w:themeShade="BF"/>
            </w:tcBorders>
          </w:tcPr>
          <w:p w14:paraId="3946E1C8" w14:textId="77777777" w:rsidR="009850A8" w:rsidRPr="00A62E28" w:rsidRDefault="009850A8" w:rsidP="009850A8"/>
        </w:tc>
        <w:tc>
          <w:tcPr>
            <w:tcW w:w="1486" w:type="dxa"/>
            <w:tcBorders>
              <w:bottom w:val="single" w:sz="6" w:space="0" w:color="BFBFBF" w:themeColor="background1" w:themeShade="BF"/>
            </w:tcBorders>
          </w:tcPr>
          <w:p w14:paraId="6F508E85" w14:textId="77777777" w:rsidR="009850A8" w:rsidRPr="00A62E28" w:rsidRDefault="009850A8" w:rsidP="009850A8"/>
        </w:tc>
        <w:tc>
          <w:tcPr>
            <w:tcW w:w="1501" w:type="dxa"/>
            <w:tcBorders>
              <w:bottom w:val="single" w:sz="6" w:space="0" w:color="BFBFBF" w:themeColor="background1" w:themeShade="BF"/>
            </w:tcBorders>
          </w:tcPr>
          <w:p w14:paraId="00786E7E" w14:textId="77777777" w:rsidR="009850A8" w:rsidRPr="00A62E28" w:rsidRDefault="009850A8" w:rsidP="009850A8"/>
        </w:tc>
      </w:tr>
    </w:tbl>
    <w:p w14:paraId="16A4F114" w14:textId="0BFA07F7" w:rsidR="00EA415B" w:rsidRPr="00A62E28" w:rsidRDefault="00EA415B">
      <w:pPr>
        <w:pStyle w:val="Cita"/>
      </w:pPr>
    </w:p>
    <w:sectPr w:rsidR="00EA415B" w:rsidRPr="00A62E28" w:rsidSect="007900DE">
      <w:pgSz w:w="11906" w:h="16838" w:code="9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5B888" w14:textId="77777777" w:rsidR="00930E34" w:rsidRDefault="00930E34">
      <w:pPr>
        <w:spacing w:before="0" w:after="0"/>
      </w:pPr>
      <w:r>
        <w:separator/>
      </w:r>
    </w:p>
  </w:endnote>
  <w:endnote w:type="continuationSeparator" w:id="0">
    <w:p w14:paraId="72F36699" w14:textId="77777777" w:rsidR="00930E34" w:rsidRDefault="00930E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F4AC2" w14:textId="77777777" w:rsidR="00930E34" w:rsidRDefault="00930E34">
      <w:pPr>
        <w:spacing w:before="0" w:after="0"/>
      </w:pPr>
      <w:r>
        <w:separator/>
      </w:r>
    </w:p>
  </w:footnote>
  <w:footnote w:type="continuationSeparator" w:id="0">
    <w:p w14:paraId="474656FF" w14:textId="77777777" w:rsidR="00930E34" w:rsidRDefault="00930E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7492385">
    <w:abstractNumId w:val="9"/>
  </w:num>
  <w:num w:numId="2" w16cid:durableId="103965663">
    <w:abstractNumId w:val="7"/>
  </w:num>
  <w:num w:numId="3" w16cid:durableId="1776056130">
    <w:abstractNumId w:val="6"/>
  </w:num>
  <w:num w:numId="4" w16cid:durableId="1541436844">
    <w:abstractNumId w:val="5"/>
  </w:num>
  <w:num w:numId="5" w16cid:durableId="1381905591">
    <w:abstractNumId w:val="4"/>
  </w:num>
  <w:num w:numId="6" w16cid:durableId="610475264">
    <w:abstractNumId w:val="8"/>
  </w:num>
  <w:num w:numId="7" w16cid:durableId="1067648967">
    <w:abstractNumId w:val="3"/>
  </w:num>
  <w:num w:numId="8" w16cid:durableId="1320035103">
    <w:abstractNumId w:val="2"/>
  </w:num>
  <w:num w:numId="9" w16cid:durableId="1970361486">
    <w:abstractNumId w:val="1"/>
  </w:num>
  <w:num w:numId="10" w16cid:durableId="177447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1/03/2023"/>
    <w:docVar w:name="MonthStart" w:val="1/03/2023"/>
    <w:docVar w:name="ShowDynamicGuides" w:val="1"/>
    <w:docVar w:name="ShowMarginGuides" w:val="0"/>
    <w:docVar w:name="ShowOutlines" w:val="0"/>
    <w:docVar w:name="ShowStaticGuides" w:val="0"/>
  </w:docVars>
  <w:rsids>
    <w:rsidRoot w:val="007E7F6F"/>
    <w:rsid w:val="0000169A"/>
    <w:rsid w:val="000324E2"/>
    <w:rsid w:val="00124ADC"/>
    <w:rsid w:val="00193E15"/>
    <w:rsid w:val="001C515F"/>
    <w:rsid w:val="00224201"/>
    <w:rsid w:val="0025748C"/>
    <w:rsid w:val="00282DE3"/>
    <w:rsid w:val="002F7032"/>
    <w:rsid w:val="00320970"/>
    <w:rsid w:val="00375B27"/>
    <w:rsid w:val="004F50AA"/>
    <w:rsid w:val="00531631"/>
    <w:rsid w:val="00550173"/>
    <w:rsid w:val="005B0C48"/>
    <w:rsid w:val="005C71B3"/>
    <w:rsid w:val="0064687B"/>
    <w:rsid w:val="006E4157"/>
    <w:rsid w:val="00720A05"/>
    <w:rsid w:val="00722E07"/>
    <w:rsid w:val="007328D2"/>
    <w:rsid w:val="007900DE"/>
    <w:rsid w:val="007E7F6F"/>
    <w:rsid w:val="00812DAD"/>
    <w:rsid w:val="0081356A"/>
    <w:rsid w:val="00844607"/>
    <w:rsid w:val="008F0AEB"/>
    <w:rsid w:val="009132CD"/>
    <w:rsid w:val="009241D9"/>
    <w:rsid w:val="00925ED9"/>
    <w:rsid w:val="00930E34"/>
    <w:rsid w:val="0095784C"/>
    <w:rsid w:val="009619E6"/>
    <w:rsid w:val="009850A8"/>
    <w:rsid w:val="00997C7D"/>
    <w:rsid w:val="009A164A"/>
    <w:rsid w:val="009A7C5B"/>
    <w:rsid w:val="00A11A16"/>
    <w:rsid w:val="00A62E28"/>
    <w:rsid w:val="00A86765"/>
    <w:rsid w:val="00AF344D"/>
    <w:rsid w:val="00B864F3"/>
    <w:rsid w:val="00BC6A26"/>
    <w:rsid w:val="00BF0FEE"/>
    <w:rsid w:val="00BF4383"/>
    <w:rsid w:val="00C41633"/>
    <w:rsid w:val="00CB00F4"/>
    <w:rsid w:val="00D5455C"/>
    <w:rsid w:val="00D86D82"/>
    <w:rsid w:val="00EA415B"/>
    <w:rsid w:val="00EA5B25"/>
    <w:rsid w:val="00FC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2406E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5"/>
    <w:qFormat/>
    <w:pPr>
      <w:spacing w:after="12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5"/>
    <w:rPr>
      <w:sz w:val="20"/>
    </w:rPr>
  </w:style>
  <w:style w:type="paragraph" w:customStyle="1" w:styleId="Mes">
    <w:name w:val="Mes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Ao">
    <w:name w:val="Año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tulo">
    <w:name w:val="Subtitle"/>
    <w:basedOn w:val="Normal"/>
    <w:link w:val="SubttuloC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3"/>
    <w:rPr>
      <w:b/>
      <w:color w:val="FFFFFF" w:themeColor="background1"/>
      <w:sz w:val="24"/>
      <w:szCs w:val="24"/>
    </w:rPr>
  </w:style>
  <w:style w:type="paragraph" w:styleId="Ttulo">
    <w:name w:val="Title"/>
    <w:basedOn w:val="Normal"/>
    <w:link w:val="TtuloC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s">
    <w:name w:val="Día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adecalendario">
    <w:name w:val="Tabla de calendario"/>
    <w:basedOn w:val="Tabla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Fechas">
    <w:name w:val="Fecha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Textodeglobo">
    <w:name w:val="Balloon Text"/>
    <w:basedOn w:val="Normal"/>
    <w:link w:val="TextodegloboC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19"/>
    <w:semiHidden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19"/>
    <w:semiHidden/>
    <w:unhideWhenUsed/>
  </w:style>
  <w:style w:type="paragraph" w:styleId="Textodebloque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Textoindependiente2">
    <w:name w:val="Body Text 2"/>
    <w:basedOn w:val="Normal"/>
    <w:link w:val="Textoindependiente2Car"/>
    <w:uiPriority w:val="19"/>
    <w:semiHidden/>
    <w:unhideWhenUsed/>
    <w:pPr>
      <w:spacing w:after="120"/>
      <w:ind w:left="360"/>
    </w:pPr>
  </w:style>
  <w:style w:type="paragraph" w:styleId="Textoindependiente3">
    <w:name w:val="Body Text 3"/>
    <w:basedOn w:val="Normal"/>
    <w:link w:val="Textoindependiente3C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19"/>
    <w:semiHidden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19"/>
    <w:semiHidden/>
    <w:unhideWhenUsed/>
    <w:pPr>
      <w:spacing w:after="0" w:line="240" w:lineRule="auto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19"/>
    <w:semiHidden/>
    <w:rPr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19"/>
    <w:semiHidden/>
    <w:rPr>
      <w:sz w:val="20"/>
    </w:rPr>
  </w:style>
  <w:style w:type="paragraph" w:styleId="Textoindependienteprimerasangra2">
    <w:name w:val="Body Text First Indent 2"/>
    <w:basedOn w:val="Textoindependiente2"/>
    <w:link w:val="Textoindependienteprimerasangra2Car"/>
    <w:uiPriority w:val="19"/>
    <w:semiHidden/>
    <w:unhideWhenUsed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Textoindependiente2Car"/>
    <w:link w:val="Textoindependienteprimerasangra2"/>
    <w:uiPriority w:val="19"/>
    <w:semiHidden/>
    <w:rPr>
      <w:sz w:val="20"/>
    </w:rPr>
  </w:style>
  <w:style w:type="paragraph" w:styleId="Sangra2detindependiente">
    <w:name w:val="Body Text Indent 2"/>
    <w:basedOn w:val="Normal"/>
    <w:link w:val="Sangra2detindependienteCar"/>
    <w:uiPriority w:val="19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19"/>
    <w:semiHidden/>
    <w:rPr>
      <w:sz w:val="20"/>
    </w:rPr>
  </w:style>
  <w:style w:type="paragraph" w:styleId="Sangra3detindependiente">
    <w:name w:val="Body Text Indent 3"/>
    <w:basedOn w:val="Normal"/>
    <w:link w:val="Sangra3detindependienteC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19"/>
    <w:semiHidden/>
    <w:rPr>
      <w:sz w:val="16"/>
      <w:szCs w:val="16"/>
    </w:rPr>
  </w:style>
  <w:style w:type="paragraph" w:styleId="Descripci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ierre">
    <w:name w:val="Closing"/>
    <w:basedOn w:val="Normal"/>
    <w:link w:val="CierreCar"/>
    <w:uiPriority w:val="19"/>
    <w:semiHidden/>
    <w:unhideWhenUsed/>
    <w:pPr>
      <w:ind w:left="4320"/>
    </w:pPr>
  </w:style>
  <w:style w:type="character" w:customStyle="1" w:styleId="CierreCar">
    <w:name w:val="Cierre Car"/>
    <w:basedOn w:val="Fuentedeprrafopredeter"/>
    <w:link w:val="Cierre"/>
    <w:uiPriority w:val="19"/>
    <w:semiHidden/>
    <w:rPr>
      <w:sz w:val="20"/>
    </w:rPr>
  </w:style>
  <w:style w:type="paragraph" w:styleId="Textocomentario">
    <w:name w:val="annotation text"/>
    <w:basedOn w:val="Normal"/>
    <w:link w:val="TextocomentarioCar"/>
    <w:uiPriority w:val="19"/>
    <w:semiHidden/>
    <w:unhideWhenUsed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19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1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19"/>
    <w:semiHidden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19"/>
    <w:semiHidden/>
    <w:unhideWhenUsed/>
  </w:style>
  <w:style w:type="character" w:customStyle="1" w:styleId="FechaCar">
    <w:name w:val="Fecha Car"/>
    <w:basedOn w:val="Fuentedeprrafopredeter"/>
    <w:link w:val="Fecha"/>
    <w:uiPriority w:val="19"/>
    <w:semiHidden/>
    <w:rPr>
      <w:sz w:val="20"/>
    </w:rPr>
  </w:style>
  <w:style w:type="paragraph" w:styleId="Mapadeldocumento">
    <w:name w:val="Document Map"/>
    <w:basedOn w:val="Normal"/>
    <w:link w:val="MapadeldocumentoC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19"/>
    <w:semiHidden/>
    <w:rPr>
      <w:rFonts w:ascii="Tahoma" w:hAnsi="Tahoma" w:cs="Tahoma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19"/>
    <w:semiHidden/>
    <w:unhideWhenUsed/>
  </w:style>
  <w:style w:type="character" w:customStyle="1" w:styleId="FirmadecorreoelectrnicoCar">
    <w:name w:val="Firma de correo electrónico Car"/>
    <w:basedOn w:val="Fuentedeprrafopredeter"/>
    <w:link w:val="Firmadecorreoelectrnico"/>
    <w:uiPriority w:val="19"/>
    <w:semiHidden/>
    <w:rPr>
      <w:sz w:val="20"/>
    </w:rPr>
  </w:style>
  <w:style w:type="paragraph" w:styleId="Textonotaalfinal">
    <w:name w:val="endnote text"/>
    <w:basedOn w:val="Normal"/>
    <w:link w:val="TextonotaalfinalCar"/>
    <w:uiPriority w:val="19"/>
    <w:semiHidden/>
    <w:unhideWhenUsed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19"/>
    <w:semiHidden/>
    <w:rPr>
      <w:sz w:val="20"/>
      <w:szCs w:val="20"/>
    </w:rPr>
  </w:style>
  <w:style w:type="paragraph" w:styleId="Direccinsobre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paragraph" w:styleId="Textonotapie">
    <w:name w:val="footnote text"/>
    <w:basedOn w:val="Normal"/>
    <w:link w:val="TextonotapieCar"/>
    <w:uiPriority w:val="19"/>
    <w:semiHidden/>
    <w:unhideWhenUsed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19"/>
    <w:semiHidden/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reccinHTML">
    <w:name w:val="HTML Address"/>
    <w:basedOn w:val="Normal"/>
    <w:link w:val="DireccinHTMLCar"/>
    <w:uiPriority w:val="19"/>
    <w:semiHidden/>
    <w:unhideWhenUsed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19"/>
    <w:semiHidden/>
    <w:rPr>
      <w:i/>
      <w:iCs/>
      <w:sz w:val="20"/>
    </w:rPr>
  </w:style>
  <w:style w:type="paragraph" w:styleId="HTMLconformatoprevio">
    <w:name w:val="HTML Preformatted"/>
    <w:basedOn w:val="Normal"/>
    <w:link w:val="HTMLconformatoprevioCar"/>
    <w:uiPriority w:val="19"/>
    <w:semiHidden/>
    <w:unhideWhenUsed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19"/>
    <w:semiHidden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ndice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ndice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ndice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ndice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ndice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ndice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ndice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ndice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Ttulodendice">
    <w:name w:val="index heading"/>
    <w:basedOn w:val="Normal"/>
    <w:next w:val="ndice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a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Textomacro">
    <w:name w:val="macro"/>
    <w:link w:val="TextomacroC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19"/>
    <w:semiHidden/>
    <w:rPr>
      <w:rFonts w:ascii="Consolas" w:hAnsi="Consolas"/>
      <w:sz w:val="20"/>
      <w:szCs w:val="20"/>
    </w:rPr>
  </w:style>
  <w:style w:type="paragraph" w:styleId="Encabezadodemensaje">
    <w:name w:val="Message Header"/>
    <w:basedOn w:val="Normal"/>
    <w:link w:val="EncabezadodemensajeC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"/>
    <w:unhideWhenUsed/>
    <w:qFormat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19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19"/>
    <w:semiHidden/>
    <w:unhideWhenUsed/>
  </w:style>
  <w:style w:type="character" w:customStyle="1" w:styleId="EncabezadodenotaCar">
    <w:name w:val="Encabezado de nota Car"/>
    <w:basedOn w:val="Fuentedeprrafopredeter"/>
    <w:link w:val="Encabezadodenota"/>
    <w:uiPriority w:val="19"/>
    <w:semiHidden/>
    <w:rPr>
      <w:sz w:val="20"/>
    </w:rPr>
  </w:style>
  <w:style w:type="paragraph" w:styleId="Textosinformato">
    <w:name w:val="Plain Text"/>
    <w:basedOn w:val="Normal"/>
    <w:link w:val="TextosinformatoC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19"/>
    <w:semiHidden/>
    <w:rPr>
      <w:rFonts w:ascii="Consolas" w:hAnsi="Consolas"/>
      <w:sz w:val="21"/>
      <w:szCs w:val="21"/>
    </w:rPr>
  </w:style>
  <w:style w:type="paragraph" w:styleId="Cita">
    <w:name w:val="Quote"/>
    <w:basedOn w:val="Normal"/>
    <w:link w:val="CitaC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CitaCar">
    <w:name w:val="Cita Car"/>
    <w:basedOn w:val="Fuentedeprrafopredeter"/>
    <w:link w:val="Cita"/>
    <w:uiPriority w:val="8"/>
    <w:rPr>
      <w:iCs/>
    </w:rPr>
  </w:style>
  <w:style w:type="paragraph" w:styleId="Saludo">
    <w:name w:val="Salutation"/>
    <w:basedOn w:val="Normal"/>
    <w:next w:val="Normal"/>
    <w:link w:val="SaludoCar"/>
    <w:uiPriority w:val="19"/>
    <w:semiHidden/>
    <w:unhideWhenUsed/>
  </w:style>
  <w:style w:type="character" w:customStyle="1" w:styleId="SaludoCar">
    <w:name w:val="Saludo Car"/>
    <w:basedOn w:val="Fuentedeprrafopredeter"/>
    <w:link w:val="Saludo"/>
    <w:uiPriority w:val="19"/>
    <w:semiHidden/>
    <w:rPr>
      <w:sz w:val="20"/>
    </w:rPr>
  </w:style>
  <w:style w:type="paragraph" w:styleId="Firma">
    <w:name w:val="Signature"/>
    <w:basedOn w:val="Normal"/>
    <w:link w:val="FirmaCar"/>
    <w:uiPriority w:val="19"/>
    <w:semiHidden/>
    <w:unhideWhenUsed/>
    <w:pPr>
      <w:ind w:left="4320"/>
    </w:pPr>
  </w:style>
  <w:style w:type="character" w:customStyle="1" w:styleId="FirmaCar">
    <w:name w:val="Firma Car"/>
    <w:basedOn w:val="Fuentedeprrafopredeter"/>
    <w:link w:val="Firma"/>
    <w:uiPriority w:val="19"/>
    <w:semiHidden/>
    <w:rPr>
      <w:sz w:val="20"/>
    </w:rPr>
  </w:style>
  <w:style w:type="paragraph" w:styleId="Textoconsangra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adeilustraciones">
    <w:name w:val="table of figures"/>
    <w:basedOn w:val="Normal"/>
    <w:next w:val="Normal"/>
    <w:uiPriority w:val="19"/>
    <w:semiHidden/>
    <w:unhideWhenUsed/>
  </w:style>
  <w:style w:type="paragraph" w:styleId="Encabezadodelista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D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D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D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D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D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D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tuloTDC">
    <w:name w:val="TOC Heading"/>
    <w:basedOn w:val="Ttulo1"/>
    <w:next w:val="Normal"/>
    <w:uiPriority w:val="14"/>
    <w:semiHidden/>
    <w:unhideWhenUsed/>
    <w:qFormat/>
    <w:pPr>
      <w:outlineLvl w:val="9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normal4">
    <w:name w:val="Plain Table 4"/>
    <w:basedOn w:val="Tabla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us\AppData\Roaming\Microsoft\Templates\Calendario%20de%20instant&#225;nea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FC8EACF87A48848D82D54FC4C2F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0363A-4A86-4F6D-AD60-792AA16D2BBF}"/>
      </w:docPartPr>
      <w:docPartBody>
        <w:p w:rsidR="00000000" w:rsidRDefault="00000000">
          <w:pPr>
            <w:pStyle w:val="FFFC8EACF87A48848D82D54FC4C2F625"/>
          </w:pPr>
          <w:r w:rsidRPr="00A62E28">
            <w:rPr>
              <w:lang w:bidi="es-ES"/>
            </w:rPr>
            <w:t>Lunes</w:t>
          </w:r>
        </w:p>
      </w:docPartBody>
    </w:docPart>
    <w:docPart>
      <w:docPartPr>
        <w:name w:val="DDDDB8511E3646D1B5D1C5315DD5B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3582-E55E-4FE3-BF4E-0B706ED8A0DB}"/>
      </w:docPartPr>
      <w:docPartBody>
        <w:p w:rsidR="00000000" w:rsidRDefault="00000000">
          <w:pPr>
            <w:pStyle w:val="DDDDB8511E3646D1B5D1C5315DD5BAEC"/>
          </w:pPr>
          <w:r w:rsidRPr="00A62E28">
            <w:rPr>
              <w:lang w:bidi="es-ES"/>
            </w:rPr>
            <w:t>Martes</w:t>
          </w:r>
        </w:p>
      </w:docPartBody>
    </w:docPart>
    <w:docPart>
      <w:docPartPr>
        <w:name w:val="1AF5F7FF660640289DB20443E5EB6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2C3B9-4B4A-4395-B398-FC915EC99325}"/>
      </w:docPartPr>
      <w:docPartBody>
        <w:p w:rsidR="00000000" w:rsidRDefault="00000000">
          <w:pPr>
            <w:pStyle w:val="1AF5F7FF660640289DB20443E5EB66F5"/>
          </w:pPr>
          <w:r w:rsidRPr="00A62E28">
            <w:rPr>
              <w:lang w:bidi="es-ES"/>
            </w:rPr>
            <w:t>Miércoles</w:t>
          </w:r>
        </w:p>
      </w:docPartBody>
    </w:docPart>
    <w:docPart>
      <w:docPartPr>
        <w:name w:val="AD151C62E193472CBE48BE693A000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93838-B8BB-49F4-A67B-8EA4766A8466}"/>
      </w:docPartPr>
      <w:docPartBody>
        <w:p w:rsidR="00000000" w:rsidRDefault="00000000">
          <w:pPr>
            <w:pStyle w:val="AD151C62E193472CBE48BE693A000D45"/>
          </w:pPr>
          <w:r w:rsidRPr="00A62E28">
            <w:rPr>
              <w:lang w:bidi="es-ES"/>
            </w:rPr>
            <w:t>Jueves</w:t>
          </w:r>
        </w:p>
      </w:docPartBody>
    </w:docPart>
    <w:docPart>
      <w:docPartPr>
        <w:name w:val="080E133D562E440F9154F9DEA3789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DD7C2-5476-4BEA-AD41-639F9771F94A}"/>
      </w:docPartPr>
      <w:docPartBody>
        <w:p w:rsidR="00000000" w:rsidRDefault="00000000">
          <w:pPr>
            <w:pStyle w:val="080E133D562E440F9154F9DEA3789969"/>
          </w:pPr>
          <w:r w:rsidRPr="00A62E28">
            <w:rPr>
              <w:lang w:bidi="es-ES"/>
            </w:rPr>
            <w:t>Viernes</w:t>
          </w:r>
        </w:p>
      </w:docPartBody>
    </w:docPart>
    <w:docPart>
      <w:docPartPr>
        <w:name w:val="ECAA25A43B134E3F87C2F6C31C134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341EA-68B6-4ADC-800F-9F781605BFA7}"/>
      </w:docPartPr>
      <w:docPartBody>
        <w:p w:rsidR="00000000" w:rsidRDefault="00000000">
          <w:pPr>
            <w:pStyle w:val="ECAA25A43B134E3F87C2F6C31C134E32"/>
          </w:pPr>
          <w:r w:rsidRPr="00A62E28">
            <w:rPr>
              <w:lang w:bidi="es-ES"/>
            </w:rPr>
            <w:t>Sábado</w:t>
          </w:r>
        </w:p>
      </w:docPartBody>
    </w:docPart>
    <w:docPart>
      <w:docPartPr>
        <w:name w:val="2E37E61D927D4832B18066F3F9700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427A7-2952-466E-97CB-C92658BAF5AE}"/>
      </w:docPartPr>
      <w:docPartBody>
        <w:p w:rsidR="00000000" w:rsidRDefault="00000000">
          <w:pPr>
            <w:pStyle w:val="2E37E61D927D4832B18066F3F970028E"/>
          </w:pPr>
          <w:r w:rsidRPr="00A62E28">
            <w:rPr>
              <w:lang w:bidi="es-ES"/>
            </w:rPr>
            <w:t>Domingo</w:t>
          </w:r>
        </w:p>
      </w:docPartBody>
    </w:docPart>
    <w:docPart>
      <w:docPartPr>
        <w:name w:val="95FDE7BBE45F46ECB025712DA8483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8AF6E-17F0-4315-979E-80AD5CABC6D5}"/>
      </w:docPartPr>
      <w:docPartBody>
        <w:p w:rsidR="00000000" w:rsidRDefault="00E47997" w:rsidP="00E47997">
          <w:pPr>
            <w:pStyle w:val="95FDE7BBE45F46ECB025712DA848376A"/>
          </w:pPr>
          <w:r w:rsidRPr="00A62E28">
            <w:rPr>
              <w:lang w:bidi="es-ES"/>
            </w:rPr>
            <w:t>Lunes</w:t>
          </w:r>
        </w:p>
      </w:docPartBody>
    </w:docPart>
    <w:docPart>
      <w:docPartPr>
        <w:name w:val="E1605C509044408AA610FC12D5A0F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78ADF-B6D5-43C1-BFEB-087600929016}"/>
      </w:docPartPr>
      <w:docPartBody>
        <w:p w:rsidR="00000000" w:rsidRDefault="00E47997" w:rsidP="00E47997">
          <w:pPr>
            <w:pStyle w:val="E1605C509044408AA610FC12D5A0F278"/>
          </w:pPr>
          <w:r w:rsidRPr="00A62E28">
            <w:rPr>
              <w:lang w:bidi="es-ES"/>
            </w:rPr>
            <w:t>Martes</w:t>
          </w:r>
        </w:p>
      </w:docPartBody>
    </w:docPart>
    <w:docPart>
      <w:docPartPr>
        <w:name w:val="47524710D3924F0E9DBDDBDBAF7BD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370E1-B75A-4050-963F-2E64EA653225}"/>
      </w:docPartPr>
      <w:docPartBody>
        <w:p w:rsidR="00000000" w:rsidRDefault="00E47997" w:rsidP="00E47997">
          <w:pPr>
            <w:pStyle w:val="47524710D3924F0E9DBDDBDBAF7BDFDF"/>
          </w:pPr>
          <w:r w:rsidRPr="00A62E28">
            <w:rPr>
              <w:lang w:bidi="es-ES"/>
            </w:rPr>
            <w:t>Miércoles</w:t>
          </w:r>
        </w:p>
      </w:docPartBody>
    </w:docPart>
    <w:docPart>
      <w:docPartPr>
        <w:name w:val="68345E92EFA9498E987EEF881A1FD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4EAF2-82BD-401C-9442-075868A3C6FA}"/>
      </w:docPartPr>
      <w:docPartBody>
        <w:p w:rsidR="00000000" w:rsidRDefault="00E47997" w:rsidP="00E47997">
          <w:pPr>
            <w:pStyle w:val="68345E92EFA9498E987EEF881A1FDD76"/>
          </w:pPr>
          <w:r w:rsidRPr="00A62E28">
            <w:rPr>
              <w:lang w:bidi="es-ES"/>
            </w:rPr>
            <w:t>Jueves</w:t>
          </w:r>
        </w:p>
      </w:docPartBody>
    </w:docPart>
    <w:docPart>
      <w:docPartPr>
        <w:name w:val="4D5D6FD378EE479996279F4015A83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09A3E-FE0D-4D30-8319-7DAA0D556EA2}"/>
      </w:docPartPr>
      <w:docPartBody>
        <w:p w:rsidR="00000000" w:rsidRDefault="00E47997" w:rsidP="00E47997">
          <w:pPr>
            <w:pStyle w:val="4D5D6FD378EE479996279F4015A83908"/>
          </w:pPr>
          <w:r w:rsidRPr="00A62E28">
            <w:rPr>
              <w:lang w:bidi="es-ES"/>
            </w:rPr>
            <w:t>Viernes</w:t>
          </w:r>
        </w:p>
      </w:docPartBody>
    </w:docPart>
    <w:docPart>
      <w:docPartPr>
        <w:name w:val="B958C6B359CD41CD92B330EFE2FF5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4CE9D-B07D-47AE-9882-85038361BBCE}"/>
      </w:docPartPr>
      <w:docPartBody>
        <w:p w:rsidR="00000000" w:rsidRDefault="00E47997" w:rsidP="00E47997">
          <w:pPr>
            <w:pStyle w:val="B958C6B359CD41CD92B330EFE2FF56CE"/>
          </w:pPr>
          <w:r w:rsidRPr="00A62E28">
            <w:rPr>
              <w:lang w:bidi="es-ES"/>
            </w:rPr>
            <w:t>Sábado</w:t>
          </w:r>
        </w:p>
      </w:docPartBody>
    </w:docPart>
    <w:docPart>
      <w:docPartPr>
        <w:name w:val="7E5B6D46C5484F2A80579784D91BC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9D3C3-D6A7-4078-B753-CCC16D3847DB}"/>
      </w:docPartPr>
      <w:docPartBody>
        <w:p w:rsidR="00000000" w:rsidRDefault="00E47997" w:rsidP="00E47997">
          <w:pPr>
            <w:pStyle w:val="7E5B6D46C5484F2A80579784D91BCB81"/>
          </w:pPr>
          <w:r w:rsidRPr="00A62E28">
            <w:rPr>
              <w:lang w:bidi="es-ES"/>
            </w:rPr>
            <w:t>Domingo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97"/>
    <w:rsid w:val="00B25808"/>
    <w:rsid w:val="00E4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EFAF844BA2D4648A688E075039912DE">
    <w:name w:val="7EFAF844BA2D4648A688E075039912DE"/>
  </w:style>
  <w:style w:type="paragraph" w:customStyle="1" w:styleId="1C997FBB22A5439B98E622B74D9E789B">
    <w:name w:val="1C997FBB22A5439B98E622B74D9E789B"/>
  </w:style>
  <w:style w:type="paragraph" w:customStyle="1" w:styleId="D9EA79F167DB43FDBAB2898429E5BCE0">
    <w:name w:val="D9EA79F167DB43FDBAB2898429E5BCE0"/>
  </w:style>
  <w:style w:type="paragraph" w:customStyle="1" w:styleId="FFFC8EACF87A48848D82D54FC4C2F625">
    <w:name w:val="FFFC8EACF87A48848D82D54FC4C2F625"/>
  </w:style>
  <w:style w:type="paragraph" w:customStyle="1" w:styleId="DDDDB8511E3646D1B5D1C5315DD5BAEC">
    <w:name w:val="DDDDB8511E3646D1B5D1C5315DD5BAEC"/>
  </w:style>
  <w:style w:type="paragraph" w:customStyle="1" w:styleId="1AF5F7FF660640289DB20443E5EB66F5">
    <w:name w:val="1AF5F7FF660640289DB20443E5EB66F5"/>
  </w:style>
  <w:style w:type="paragraph" w:customStyle="1" w:styleId="AD151C62E193472CBE48BE693A000D45">
    <w:name w:val="AD151C62E193472CBE48BE693A000D45"/>
  </w:style>
  <w:style w:type="paragraph" w:customStyle="1" w:styleId="080E133D562E440F9154F9DEA3789969">
    <w:name w:val="080E133D562E440F9154F9DEA3789969"/>
  </w:style>
  <w:style w:type="paragraph" w:customStyle="1" w:styleId="ECAA25A43B134E3F87C2F6C31C134E32">
    <w:name w:val="ECAA25A43B134E3F87C2F6C31C134E32"/>
  </w:style>
  <w:style w:type="paragraph" w:customStyle="1" w:styleId="2E37E61D927D4832B18066F3F970028E">
    <w:name w:val="2E37E61D927D4832B18066F3F970028E"/>
  </w:style>
  <w:style w:type="paragraph" w:customStyle="1" w:styleId="CC0EA5BFBA3C4C27950E5CAC97B56A70">
    <w:name w:val="CC0EA5BFBA3C4C27950E5CAC97B56A70"/>
  </w:style>
  <w:style w:type="paragraph" w:customStyle="1" w:styleId="7190E6144F9B4153A4D6DF77DB6C1B98">
    <w:name w:val="7190E6144F9B4153A4D6DF77DB6C1B98"/>
    <w:rsid w:val="00E47997"/>
  </w:style>
  <w:style w:type="paragraph" w:customStyle="1" w:styleId="A7DE4259B8714B268C6CAA3F4C3D8305">
    <w:name w:val="A7DE4259B8714B268C6CAA3F4C3D8305"/>
    <w:rsid w:val="00E47997"/>
  </w:style>
  <w:style w:type="paragraph" w:customStyle="1" w:styleId="8F00BA67EA174D1392A9A83B20048BE0">
    <w:name w:val="8F00BA67EA174D1392A9A83B20048BE0"/>
    <w:rsid w:val="00E47997"/>
  </w:style>
  <w:style w:type="paragraph" w:customStyle="1" w:styleId="62107621787B4CF6AE96D9D8B8D004EE">
    <w:name w:val="62107621787B4CF6AE96D9D8B8D004EE"/>
    <w:rsid w:val="00E47997"/>
  </w:style>
  <w:style w:type="paragraph" w:customStyle="1" w:styleId="A31E9765207245B6A1337F1ABED67B64">
    <w:name w:val="A31E9765207245B6A1337F1ABED67B64"/>
    <w:rsid w:val="00E47997"/>
  </w:style>
  <w:style w:type="paragraph" w:customStyle="1" w:styleId="0A738E89A1CE410BB4D300D771EDD82F">
    <w:name w:val="0A738E89A1CE410BB4D300D771EDD82F"/>
    <w:rsid w:val="00E47997"/>
  </w:style>
  <w:style w:type="paragraph" w:customStyle="1" w:styleId="33B4E51436B04A6BB11D45872CA64FB0">
    <w:name w:val="33B4E51436B04A6BB11D45872CA64FB0"/>
    <w:rsid w:val="00E47997"/>
  </w:style>
  <w:style w:type="paragraph" w:customStyle="1" w:styleId="A8DB583A0E354E88A75706041AC9C2E1">
    <w:name w:val="A8DB583A0E354E88A75706041AC9C2E1"/>
    <w:rsid w:val="00E47997"/>
  </w:style>
  <w:style w:type="paragraph" w:customStyle="1" w:styleId="ADB1B31152CA4005852B56D632769D27">
    <w:name w:val="ADB1B31152CA4005852B56D632769D27"/>
    <w:rsid w:val="00E47997"/>
  </w:style>
  <w:style w:type="paragraph" w:customStyle="1" w:styleId="BFC2B553DE284CD2A2FB7ED04F545627">
    <w:name w:val="BFC2B553DE284CD2A2FB7ED04F545627"/>
    <w:rsid w:val="00E47997"/>
  </w:style>
  <w:style w:type="paragraph" w:customStyle="1" w:styleId="C81E57B4C4A347749EC08DE6D1FA1800">
    <w:name w:val="C81E57B4C4A347749EC08DE6D1FA1800"/>
    <w:rsid w:val="00E47997"/>
  </w:style>
  <w:style w:type="paragraph" w:customStyle="1" w:styleId="0471E4B8D11D4EEEBE9E51C8F4D003B9">
    <w:name w:val="0471E4B8D11D4EEEBE9E51C8F4D003B9"/>
    <w:rsid w:val="00E47997"/>
  </w:style>
  <w:style w:type="paragraph" w:customStyle="1" w:styleId="D4166FBA328747239C785240EC6AF20E">
    <w:name w:val="D4166FBA328747239C785240EC6AF20E"/>
    <w:rsid w:val="00E47997"/>
  </w:style>
  <w:style w:type="paragraph" w:customStyle="1" w:styleId="C7FFD0F5472A4A42B7154B1A30E422DA">
    <w:name w:val="C7FFD0F5472A4A42B7154B1A30E422DA"/>
    <w:rsid w:val="00E47997"/>
  </w:style>
  <w:style w:type="paragraph" w:customStyle="1" w:styleId="A3D33D880786484A9F1317902E5E28A8">
    <w:name w:val="A3D33D880786484A9F1317902E5E28A8"/>
    <w:rsid w:val="00E47997"/>
  </w:style>
  <w:style w:type="paragraph" w:customStyle="1" w:styleId="E29AA763B6B142ABB30898D25402F19E">
    <w:name w:val="E29AA763B6B142ABB30898D25402F19E"/>
    <w:rsid w:val="00E47997"/>
  </w:style>
  <w:style w:type="paragraph" w:customStyle="1" w:styleId="AE19D56909CB42A18E8AEACC4E852A14">
    <w:name w:val="AE19D56909CB42A18E8AEACC4E852A14"/>
    <w:rsid w:val="00E47997"/>
  </w:style>
  <w:style w:type="paragraph" w:customStyle="1" w:styleId="E18F10696E3A41EE94A9A856825D5664">
    <w:name w:val="E18F10696E3A41EE94A9A856825D5664"/>
    <w:rsid w:val="00E47997"/>
  </w:style>
  <w:style w:type="paragraph" w:customStyle="1" w:styleId="1CC3821587364F208C3F125143F1FF41">
    <w:name w:val="1CC3821587364F208C3F125143F1FF41"/>
    <w:rsid w:val="00E47997"/>
  </w:style>
  <w:style w:type="paragraph" w:customStyle="1" w:styleId="B37CDB1A374140C5B5B6E578D85AB6F6">
    <w:name w:val="B37CDB1A374140C5B5B6E578D85AB6F6"/>
    <w:rsid w:val="00E47997"/>
  </w:style>
  <w:style w:type="paragraph" w:customStyle="1" w:styleId="C76C4452B6814690B6B845A6901D0961">
    <w:name w:val="C76C4452B6814690B6B845A6901D0961"/>
    <w:rsid w:val="00E47997"/>
  </w:style>
  <w:style w:type="paragraph" w:customStyle="1" w:styleId="6F21D2F068424C92917C804D825C30A5">
    <w:name w:val="6F21D2F068424C92917C804D825C30A5"/>
    <w:rsid w:val="00E47997"/>
  </w:style>
  <w:style w:type="paragraph" w:customStyle="1" w:styleId="4E920A40A6A3410ABAD4BDC34D474FAF">
    <w:name w:val="4E920A40A6A3410ABAD4BDC34D474FAF"/>
    <w:rsid w:val="00E47997"/>
  </w:style>
  <w:style w:type="paragraph" w:customStyle="1" w:styleId="9497DE29ACDB4487BCCAF31859A979D9">
    <w:name w:val="9497DE29ACDB4487BCCAF31859A979D9"/>
    <w:rsid w:val="00E47997"/>
  </w:style>
  <w:style w:type="paragraph" w:customStyle="1" w:styleId="95FDE7BBE45F46ECB025712DA848376A">
    <w:name w:val="95FDE7BBE45F46ECB025712DA848376A"/>
    <w:rsid w:val="00E47997"/>
  </w:style>
  <w:style w:type="paragraph" w:customStyle="1" w:styleId="E1605C509044408AA610FC12D5A0F278">
    <w:name w:val="E1605C509044408AA610FC12D5A0F278"/>
    <w:rsid w:val="00E47997"/>
  </w:style>
  <w:style w:type="paragraph" w:customStyle="1" w:styleId="47524710D3924F0E9DBDDBDBAF7BDFDF">
    <w:name w:val="47524710D3924F0E9DBDDBDBAF7BDFDF"/>
    <w:rsid w:val="00E47997"/>
  </w:style>
  <w:style w:type="paragraph" w:customStyle="1" w:styleId="68345E92EFA9498E987EEF881A1FDD76">
    <w:name w:val="68345E92EFA9498E987EEF881A1FDD76"/>
    <w:rsid w:val="00E47997"/>
  </w:style>
  <w:style w:type="paragraph" w:customStyle="1" w:styleId="4D5D6FD378EE479996279F4015A83908">
    <w:name w:val="4D5D6FD378EE479996279F4015A83908"/>
    <w:rsid w:val="00E47997"/>
  </w:style>
  <w:style w:type="paragraph" w:customStyle="1" w:styleId="B958C6B359CD41CD92B330EFE2FF56CE">
    <w:name w:val="B958C6B359CD41CD92B330EFE2FF56CE"/>
    <w:rsid w:val="00E47997"/>
  </w:style>
  <w:style w:type="paragraph" w:customStyle="1" w:styleId="7E5B6D46C5484F2A80579784D91BCB81">
    <w:name w:val="7E5B6D46C5484F2A80579784D91BCB81"/>
    <w:rsid w:val="00E47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4AB4C-DE95-4D99-AE3C-ED6E8B5E88D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EB38A1C-E39A-428D-998B-87EC4D172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EFB01-F854-437C-B4FC-393DE621B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Calendario de instantáneas</Template>
  <TotalTime>0</TotalTime>
  <Pages>3</Pages>
  <Words>1049</Words>
  <Characters>5771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2023-02-12T22:49:00Z</dcterms:created>
  <dcterms:modified xsi:type="dcterms:W3CDTF">2023-02-13T00:43:00Z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